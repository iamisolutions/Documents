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64B8" w14:textId="77777777" w:rsidR="00010789" w:rsidRPr="00C64D5B" w:rsidRDefault="00555348" w:rsidP="00167A83">
      <w:pPr>
        <w:pStyle w:val="Title"/>
        <w:spacing w:line="240" w:lineRule="auto"/>
        <w:rPr>
          <w:rFonts w:ascii="Helvetica Neue Light" w:hAnsi="Helvetica Neue Light"/>
          <w:color w:val="667EEA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AB7711C" wp14:editId="72B1A066">
            <wp:simplePos x="0" y="0"/>
            <wp:positionH relativeFrom="column">
              <wp:posOffset>1635426</wp:posOffset>
            </wp:positionH>
            <wp:positionV relativeFrom="paragraph">
              <wp:posOffset>466725</wp:posOffset>
            </wp:positionV>
            <wp:extent cx="1090295" cy="726440"/>
            <wp:effectExtent l="0" t="0" r="0" b="0"/>
            <wp:wrapTight wrapText="bothSides">
              <wp:wrapPolygon edited="0">
                <wp:start x="10819" y="0"/>
                <wp:lineTo x="5535" y="1888"/>
                <wp:lineTo x="2013" y="4531"/>
                <wp:lineTo x="2516" y="12462"/>
                <wp:lineTo x="6038" y="18503"/>
                <wp:lineTo x="6038" y="18881"/>
                <wp:lineTo x="7045" y="20392"/>
                <wp:lineTo x="17109" y="20392"/>
                <wp:lineTo x="18367" y="18503"/>
                <wp:lineTo x="19625" y="13972"/>
                <wp:lineTo x="19877" y="12084"/>
                <wp:lineTo x="18619" y="5664"/>
                <wp:lineTo x="15096" y="1510"/>
                <wp:lineTo x="13335" y="0"/>
                <wp:lineTo x="10819" y="0"/>
              </wp:wrapPolygon>
            </wp:wrapTight>
            <wp:docPr id="19887747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8087" name="Graphic 149206808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A83">
        <w:rPr>
          <w:rFonts w:ascii="Helvetica Neue Light" w:hAnsi="Helvetica Neue Light"/>
          <w:color w:val="667EEA"/>
          <w:sz w:val="96"/>
          <w:szCs w:val="96"/>
        </w:rPr>
        <w:t xml:space="preserve">   </w:t>
      </w:r>
      <w:r w:rsidRPr="00C64D5B">
        <w:rPr>
          <w:rFonts w:ascii="Helvetica Neue Light" w:hAnsi="Helvetica Neue Light"/>
          <w:color w:val="667EEA"/>
          <w:sz w:val="96"/>
          <w:szCs w:val="96"/>
        </w:rPr>
        <w:t>IAMI</w:t>
      </w:r>
    </w:p>
    <w:p w14:paraId="65AEA675" w14:textId="77777777" w:rsidR="00010789" w:rsidRDefault="00000000" w:rsidP="00167A83">
      <w:pPr>
        <w:jc w:val="center"/>
      </w:pPr>
      <w:r>
        <w:rPr>
          <w:rFonts w:ascii="Helvetica Neue" w:hAnsi="Helvetica Neue"/>
          <w:i/>
          <w:color w:val="97A2B6"/>
          <w:sz w:val="28"/>
        </w:rPr>
        <w:t>Official Company Document Template</w:t>
      </w:r>
    </w:p>
    <w:p w14:paraId="7834B882" w14:textId="77777777" w:rsidR="0073326C" w:rsidRDefault="0073326C"/>
    <w:p w14:paraId="1997438C" w14:textId="77777777" w:rsidR="0073326C" w:rsidRDefault="0073326C"/>
    <w:p w14:paraId="5B071020" w14:textId="77777777" w:rsidR="0073326C" w:rsidRDefault="0073326C" w:rsidP="00C64D5B">
      <w:pPr>
        <w:jc w:val="center"/>
      </w:pPr>
    </w:p>
    <w:p w14:paraId="3902734B" w14:textId="77777777" w:rsidR="0073326C" w:rsidRDefault="0073326C"/>
    <w:p w14:paraId="2E0DCBA7" w14:textId="77777777" w:rsidR="0073326C" w:rsidRDefault="0073326C"/>
    <w:p w14:paraId="624AA37A" w14:textId="77777777" w:rsidR="0073326C" w:rsidRDefault="0073326C"/>
    <w:p w14:paraId="646E690B" w14:textId="77777777" w:rsidR="0073326C" w:rsidRPr="00167A83" w:rsidRDefault="00C64D5B" w:rsidP="0073326C">
      <w:pPr>
        <w:jc w:val="center"/>
        <w:rPr>
          <w:rFonts w:ascii="Helvetica Neue Light" w:hAnsi="Helvetica Neue Light"/>
          <w:color w:val="3A2D6F"/>
          <w:sz w:val="48"/>
          <w:szCs w:val="48"/>
        </w:rPr>
      </w:pPr>
      <w:r w:rsidRPr="00167A83">
        <w:rPr>
          <w:rFonts w:ascii="Helvetica Neue Light" w:hAnsi="Helvetica Neue Light"/>
          <w:color w:val="3A2D6F"/>
          <w:sz w:val="48"/>
          <w:szCs w:val="48"/>
        </w:rPr>
        <w:t xml:space="preserve">Title of this Document </w:t>
      </w:r>
    </w:p>
    <w:p w14:paraId="7AC0B025" w14:textId="77777777" w:rsidR="0073326C" w:rsidRDefault="0073326C"/>
    <w:p w14:paraId="4D3283E3" w14:textId="77777777" w:rsidR="0073326C" w:rsidRDefault="0073326C"/>
    <w:p w14:paraId="25FA6C77" w14:textId="77777777" w:rsidR="0073326C" w:rsidRDefault="0073326C"/>
    <w:p w14:paraId="131FD245" w14:textId="77777777" w:rsidR="0073326C" w:rsidRDefault="0073326C"/>
    <w:p w14:paraId="11D37E33" w14:textId="77777777" w:rsidR="00CF4684" w:rsidRDefault="00CF4684"/>
    <w:p w14:paraId="799D2FD5" w14:textId="77777777" w:rsidR="00CF4684" w:rsidRDefault="00CF4684"/>
    <w:p w14:paraId="1E40FF42" w14:textId="77777777" w:rsidR="00CF4684" w:rsidRDefault="00CF4684"/>
    <w:p w14:paraId="3E8D4AA3" w14:textId="77777777" w:rsidR="0073326C" w:rsidRDefault="0073326C"/>
    <w:p w14:paraId="4D7529E1" w14:textId="77777777" w:rsidR="0073326C" w:rsidRDefault="0073326C"/>
    <w:p w14:paraId="22D46E56" w14:textId="77777777" w:rsidR="0073326C" w:rsidRDefault="0073326C"/>
    <w:p w14:paraId="4A99ABAA" w14:textId="77777777" w:rsidR="0073326C" w:rsidRDefault="00CF4684" w:rsidP="00CF4684">
      <w:pPr>
        <w:tabs>
          <w:tab w:val="left" w:pos="1326"/>
        </w:tabs>
      </w:pPr>
      <w:r>
        <w:tab/>
      </w:r>
    </w:p>
    <w:p w14:paraId="045B6B1C" w14:textId="77777777" w:rsidR="0073326C" w:rsidRDefault="00167A83" w:rsidP="00167A83">
      <w:pPr>
        <w:tabs>
          <w:tab w:val="left" w:pos="3580"/>
          <w:tab w:val="left" w:pos="7023"/>
        </w:tabs>
      </w:pPr>
      <w:r>
        <w:tab/>
      </w:r>
      <w:r>
        <w:tab/>
      </w:r>
    </w:p>
    <w:p w14:paraId="4228B630" w14:textId="77777777" w:rsidR="0073326C" w:rsidRPr="00CF4684" w:rsidRDefault="00CF4684" w:rsidP="00CF4684">
      <w:pPr>
        <w:pStyle w:val="Heading2"/>
        <w:rPr>
          <w:rFonts w:ascii="Helvetica Neue Light" w:hAnsi="Helvetica Neue Light"/>
          <w:color w:val="74609B"/>
          <w:sz w:val="48"/>
          <w:szCs w:val="48"/>
        </w:rPr>
      </w:pPr>
      <w:r w:rsidRPr="00CF4684">
        <w:rPr>
          <w:rFonts w:ascii="Helvetica Neue Light" w:hAnsi="Helvetica Neue Light"/>
          <w:color w:val="74609B"/>
          <w:sz w:val="48"/>
          <w:szCs w:val="48"/>
        </w:rPr>
        <w:lastRenderedPageBreak/>
        <w:t>Table of contents</w:t>
      </w:r>
    </w:p>
    <w:p w14:paraId="2EE21EF0" w14:textId="77777777" w:rsidR="00CF4684" w:rsidRDefault="00CF4684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625128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9AC50" w14:textId="77777777" w:rsidR="00CF4684" w:rsidRDefault="00CF4684">
          <w:pPr>
            <w:pStyle w:val="TOCHeading"/>
          </w:pPr>
          <w:r>
            <w:t>Table of Contents</w:t>
          </w:r>
        </w:p>
        <w:p w14:paraId="5AE44BB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247721" w:history="1">
            <w:r w:rsidRPr="00977B26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602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2" w:history="1">
            <w:r w:rsidRPr="00977B26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79B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3" w:history="1">
            <w:r w:rsidRPr="00977B26">
              <w:rPr>
                <w:rStyle w:val="Hyperlink"/>
                <w:noProof/>
              </w:rPr>
              <w:t>Background &amp;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3EA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4" w:history="1">
            <w:r w:rsidRPr="00977B26">
              <w:rPr>
                <w:rStyle w:val="Hyperlink"/>
                <w:noProof/>
              </w:rPr>
              <w:t>Approach &amp;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1D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5" w:history="1">
            <w:r w:rsidRPr="00977B26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BA24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6" w:history="1">
            <w:r w:rsidRPr="00977B26">
              <w:rPr>
                <w:rStyle w:val="Hyperlink"/>
                <w:noProof/>
              </w:rPr>
              <w:t>Results &amp;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BE69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7" w:history="1">
            <w:r w:rsidRPr="00977B26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98FE" w14:textId="77777777" w:rsidR="00CF4684" w:rsidRDefault="00CF4684">
          <w:r>
            <w:rPr>
              <w:b/>
              <w:bCs/>
              <w:noProof/>
            </w:rPr>
            <w:fldChar w:fldCharType="end"/>
          </w:r>
        </w:p>
      </w:sdtContent>
    </w:sdt>
    <w:p w14:paraId="58F0E964" w14:textId="77777777" w:rsidR="00CF4684" w:rsidRDefault="00CF4684"/>
    <w:p w14:paraId="2D36861C" w14:textId="77777777" w:rsidR="0073326C" w:rsidRDefault="0073326C"/>
    <w:p w14:paraId="1FC39F6A" w14:textId="77777777" w:rsidR="0073326C" w:rsidRDefault="0073326C"/>
    <w:p w14:paraId="2EC764AC" w14:textId="77777777" w:rsidR="00CF4684" w:rsidRDefault="00CF4684"/>
    <w:p w14:paraId="326DF90C" w14:textId="77777777" w:rsidR="00CF4684" w:rsidRDefault="00CF4684"/>
    <w:p w14:paraId="3FF7FDAD" w14:textId="77777777" w:rsidR="00CF4684" w:rsidRDefault="00CF4684"/>
    <w:p w14:paraId="27CBB828" w14:textId="77777777" w:rsidR="00CF4684" w:rsidRDefault="00CF4684"/>
    <w:p w14:paraId="4D6495FF" w14:textId="77777777" w:rsidR="00CF4684" w:rsidRDefault="00CF4684"/>
    <w:p w14:paraId="26DB2BB5" w14:textId="77777777" w:rsidR="00CF4684" w:rsidRDefault="00CF4684"/>
    <w:p w14:paraId="412890F3" w14:textId="77777777" w:rsidR="00CF4684" w:rsidRDefault="00CF4684"/>
    <w:p w14:paraId="4C4D9E15" w14:textId="77777777" w:rsidR="00CF4684" w:rsidRDefault="00CF4684"/>
    <w:p w14:paraId="58B6635E" w14:textId="77777777" w:rsidR="00CF4684" w:rsidRDefault="00CF4684"/>
    <w:p w14:paraId="680F01E2" w14:textId="77777777" w:rsidR="00CF4684" w:rsidRDefault="00CF4684" w:rsidP="00CF4684">
      <w:pPr>
        <w:tabs>
          <w:tab w:val="left" w:pos="2149"/>
        </w:tabs>
      </w:pPr>
      <w:r>
        <w:tab/>
      </w:r>
    </w:p>
    <w:p w14:paraId="22C83B28" w14:textId="77777777" w:rsidR="0073326C" w:rsidRDefault="0073326C"/>
    <w:p w14:paraId="76923143" w14:textId="77777777" w:rsidR="00167A83" w:rsidRPr="00167A83" w:rsidRDefault="00167A83" w:rsidP="00167A83">
      <w:pPr>
        <w:tabs>
          <w:tab w:val="left" w:pos="5202"/>
        </w:tabs>
      </w:pPr>
      <w:r>
        <w:lastRenderedPageBreak/>
        <w:tab/>
      </w:r>
    </w:p>
    <w:p w14:paraId="6178DF55" w14:textId="77777777" w:rsidR="00010789" w:rsidRPr="00CF4684" w:rsidRDefault="00000000" w:rsidP="00C64D5B">
      <w:pPr>
        <w:pStyle w:val="Heading1"/>
        <w:rPr>
          <w:rFonts w:asciiTheme="majorHAnsi" w:hAnsiTheme="majorHAnsi"/>
        </w:rPr>
      </w:pPr>
      <w:bookmarkStart w:id="0" w:name="_Toc220247721"/>
      <w:r w:rsidRPr="00CF4684">
        <w:rPr>
          <w:rFonts w:asciiTheme="majorHAnsi" w:hAnsiTheme="majorHAnsi"/>
        </w:rPr>
        <w:t>Executive Summary</w:t>
      </w:r>
      <w:bookmarkEnd w:id="0"/>
    </w:p>
    <w:p w14:paraId="751CB3CA" w14:textId="77777777" w:rsidR="00010789" w:rsidRDefault="00000000">
      <w:r>
        <w:rPr>
          <w:rFonts w:ascii="Helvetica Neue" w:hAnsi="Helvetica Neue"/>
          <w:color w:val="29295E"/>
          <w:sz w:val="22"/>
        </w:rPr>
        <w:t>Brief overview of the document purpose, context, and key messages.</w:t>
      </w:r>
    </w:p>
    <w:p w14:paraId="692A4C82" w14:textId="77777777" w:rsidR="00010789" w:rsidRPr="0073326C" w:rsidRDefault="00000000" w:rsidP="00C64D5B">
      <w:pPr>
        <w:pStyle w:val="Heading1"/>
      </w:pPr>
      <w:bookmarkStart w:id="1" w:name="_Toc220247722"/>
      <w:r w:rsidRPr="0073326C">
        <w:t>Objectives</w:t>
      </w:r>
      <w:bookmarkEnd w:id="1"/>
    </w:p>
    <w:p w14:paraId="16C6084C" w14:textId="77777777" w:rsidR="00010789" w:rsidRDefault="00000000">
      <w:r>
        <w:rPr>
          <w:rFonts w:ascii="Helvetica Neue" w:hAnsi="Helvetica Neue"/>
          <w:color w:val="29295E"/>
          <w:sz w:val="22"/>
        </w:rPr>
        <w:t>• Integrate AI into operational processes</w:t>
      </w:r>
      <w:r>
        <w:rPr>
          <w:rFonts w:ascii="Helvetica Neue" w:hAnsi="Helvetica Neue"/>
          <w:color w:val="29295E"/>
          <w:sz w:val="22"/>
        </w:rPr>
        <w:br/>
        <w:t>• Free up time to create value</w:t>
      </w:r>
      <w:r>
        <w:rPr>
          <w:rFonts w:ascii="Helvetica Neue" w:hAnsi="Helvetica Neue"/>
          <w:color w:val="29295E"/>
          <w:sz w:val="22"/>
        </w:rPr>
        <w:br/>
        <w:t>• Develop tailored AI solutions</w:t>
      </w:r>
      <w:r>
        <w:rPr>
          <w:rFonts w:ascii="Helvetica Neue" w:hAnsi="Helvetica Neue"/>
          <w:color w:val="29295E"/>
          <w:sz w:val="22"/>
        </w:rPr>
        <w:br/>
        <w:t>• Support all business functions</w:t>
      </w:r>
    </w:p>
    <w:p w14:paraId="463902C2" w14:textId="77777777" w:rsidR="00010789" w:rsidRPr="0073326C" w:rsidRDefault="00000000" w:rsidP="00C64D5B">
      <w:pPr>
        <w:pStyle w:val="Heading1"/>
      </w:pPr>
      <w:bookmarkStart w:id="2" w:name="_Toc220247723"/>
      <w:r w:rsidRPr="0073326C">
        <w:t>Background &amp; Context</w:t>
      </w:r>
      <w:bookmarkEnd w:id="2"/>
    </w:p>
    <w:p w14:paraId="142B9A54" w14:textId="77777777" w:rsidR="00010789" w:rsidRDefault="00000000">
      <w:r>
        <w:rPr>
          <w:rFonts w:ascii="Helvetica Neue" w:hAnsi="Helvetica Neue"/>
          <w:color w:val="29295E"/>
          <w:sz w:val="22"/>
        </w:rPr>
        <w:t>Provide relevant background information, challenges, and opportunities.</w:t>
      </w:r>
    </w:p>
    <w:p w14:paraId="67CC57CA" w14:textId="77777777" w:rsidR="00010789" w:rsidRPr="0073326C" w:rsidRDefault="00000000" w:rsidP="00C64D5B">
      <w:pPr>
        <w:pStyle w:val="Heading1"/>
      </w:pPr>
      <w:bookmarkStart w:id="3" w:name="_Toc220247724"/>
      <w:r w:rsidRPr="0073326C">
        <w:t>Approach &amp; Methodology</w:t>
      </w:r>
      <w:bookmarkEnd w:id="3"/>
    </w:p>
    <w:p w14:paraId="2550C0F8" w14:textId="77777777" w:rsidR="00010789" w:rsidRDefault="00000000">
      <w:r>
        <w:rPr>
          <w:rFonts w:ascii="Helvetica Neue" w:hAnsi="Helvetica Neue"/>
          <w:color w:val="29295E"/>
          <w:sz w:val="22"/>
        </w:rPr>
        <w:t>Describe the strategy, tools, and implementation process used by IAMI.</w:t>
      </w:r>
    </w:p>
    <w:p w14:paraId="2607A2BE" w14:textId="77777777" w:rsidR="00010789" w:rsidRPr="0073326C" w:rsidRDefault="00000000" w:rsidP="00C64D5B">
      <w:pPr>
        <w:pStyle w:val="Heading1"/>
      </w:pPr>
      <w:bookmarkStart w:id="4" w:name="_Toc220247725"/>
      <w:r w:rsidRPr="0073326C">
        <w:t>Timeline</w:t>
      </w:r>
      <w:bookmarkEnd w:id="4"/>
    </w:p>
    <w:p w14:paraId="0DFB12CA" w14:textId="77777777" w:rsidR="00010789" w:rsidRDefault="00000000">
      <w:r>
        <w:rPr>
          <w:rFonts w:ascii="Helvetica Neue" w:hAnsi="Helvetica Neue"/>
          <w:color w:val="29295E"/>
          <w:sz w:val="22"/>
        </w:rPr>
        <w:t>Outline key milestones, phases, and deliverables.</w:t>
      </w:r>
    </w:p>
    <w:p w14:paraId="740C98F6" w14:textId="77777777" w:rsidR="00010789" w:rsidRPr="0073326C" w:rsidRDefault="00000000" w:rsidP="00C64D5B">
      <w:pPr>
        <w:pStyle w:val="Heading1"/>
      </w:pPr>
      <w:bookmarkStart w:id="5" w:name="_Toc220247726"/>
      <w:r w:rsidRPr="0073326C">
        <w:t>Results &amp; Deliverables</w:t>
      </w:r>
      <w:bookmarkEnd w:id="5"/>
    </w:p>
    <w:p w14:paraId="2254FD72" w14:textId="77777777" w:rsidR="00010789" w:rsidRDefault="00000000">
      <w:r>
        <w:rPr>
          <w:rFonts w:ascii="Helvetica Neue" w:hAnsi="Helvetica Neue"/>
          <w:color w:val="29295E"/>
          <w:sz w:val="22"/>
        </w:rPr>
        <w:t>Summarize outcomes, KPIs, and expected impact.</w:t>
      </w:r>
    </w:p>
    <w:p w14:paraId="318BBD6E" w14:textId="77777777" w:rsidR="00010789" w:rsidRPr="0073326C" w:rsidRDefault="00000000" w:rsidP="00C64D5B">
      <w:pPr>
        <w:pStyle w:val="Heading1"/>
      </w:pPr>
      <w:bookmarkStart w:id="6" w:name="_Toc220247727"/>
      <w:r w:rsidRPr="0073326C">
        <w:t>Next Steps</w:t>
      </w:r>
      <w:bookmarkEnd w:id="6"/>
    </w:p>
    <w:p w14:paraId="58EEF595" w14:textId="77777777" w:rsidR="00010789" w:rsidRDefault="00000000">
      <w:r>
        <w:rPr>
          <w:rFonts w:ascii="Helvetica Neue" w:hAnsi="Helvetica Neue"/>
          <w:color w:val="29295E"/>
          <w:sz w:val="22"/>
        </w:rPr>
        <w:t>Define future actions, improvements, and roadmap.</w:t>
      </w:r>
    </w:p>
    <w:p w14:paraId="6250400D" w14:textId="77777777" w:rsidR="00010789" w:rsidRDefault="00000000">
      <w:r>
        <w:br/>
        <w:t>IAMI – AI as your partner</w:t>
      </w:r>
      <w:r>
        <w:br/>
      </w:r>
      <w:hyperlink r:id="rId10" w:history="1">
        <w:r w:rsidR="00167A83" w:rsidRPr="00167A83">
          <w:rPr>
            <w:rStyle w:val="Hyperlink"/>
            <w:color w:val="35488D"/>
          </w:rPr>
          <w:t>www.iamisolutions.com</w:t>
        </w:r>
      </w:hyperlink>
    </w:p>
    <w:p w14:paraId="3BB61448" w14:textId="77777777" w:rsidR="00167A83" w:rsidRDefault="00167A83"/>
    <w:p w14:paraId="5334D4AA" w14:textId="77777777" w:rsidR="00167A83" w:rsidRDefault="00167A83"/>
    <w:sectPr w:rsidR="00167A83" w:rsidSect="00486772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34A6BC" w14:textId="77777777" w:rsidR="00383F2B" w:rsidRDefault="00383F2B" w:rsidP="0073326C">
      <w:pPr>
        <w:spacing w:before="0" w:after="0" w:line="240" w:lineRule="auto"/>
      </w:pPr>
      <w:r>
        <w:separator/>
      </w:r>
    </w:p>
  </w:endnote>
  <w:endnote w:type="continuationSeparator" w:id="0">
    <w:p w14:paraId="454B3729" w14:textId="77777777" w:rsidR="00383F2B" w:rsidRDefault="00383F2B" w:rsidP="0073326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Yu Gothic"/>
    <w:panose1 w:val="020B0604020202020204"/>
    <w:charset w:val="80"/>
    <w:family w:val="roman"/>
    <w:notTrueType/>
    <w:pitch w:val="default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471" w:type="pct"/>
      <w:jc w:val="center"/>
      <w:tblLayout w:type="fixed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073"/>
      <w:gridCol w:w="420"/>
      <w:gridCol w:w="2182"/>
      <w:gridCol w:w="2283"/>
      <w:gridCol w:w="284"/>
    </w:tblGrid>
    <w:tr w:rsidR="00486772" w14:paraId="395964B7" w14:textId="77777777" w:rsidTr="00486772">
      <w:trPr>
        <w:trHeight w:hRule="exact" w:val="3"/>
        <w:jc w:val="center"/>
      </w:trPr>
      <w:tc>
        <w:tcPr>
          <w:tcW w:w="5073" w:type="dxa"/>
          <w:shd w:val="clear" w:color="auto" w:fill="4E67C8" w:themeFill="accent1"/>
          <w:tcMar>
            <w:top w:w="0" w:type="dxa"/>
            <w:bottom w:w="0" w:type="dxa"/>
          </w:tcMar>
        </w:tcPr>
        <w:p w14:paraId="201A2418" w14:textId="375FE187" w:rsidR="00486772" w:rsidRDefault="004867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199272" wp14:editId="3739EED4">
                <wp:simplePos x="0" y="0"/>
                <wp:positionH relativeFrom="column">
                  <wp:posOffset>2791861</wp:posOffset>
                </wp:positionH>
                <wp:positionV relativeFrom="page">
                  <wp:posOffset>142875</wp:posOffset>
                </wp:positionV>
                <wp:extent cx="872490" cy="581025"/>
                <wp:effectExtent l="0" t="0" r="0" b="0"/>
                <wp:wrapNone/>
                <wp:docPr id="1460014132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068087" name="Graphic 1492068087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2490" cy="58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20" w:type="dxa"/>
          <w:shd w:val="clear" w:color="auto" w:fill="4E67C8" w:themeFill="accent1"/>
        </w:tcPr>
        <w:p w14:paraId="33C27705" w14:textId="77777777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  <w:tc>
        <w:tcPr>
          <w:tcW w:w="4748" w:type="dxa"/>
          <w:gridSpan w:val="3"/>
          <w:shd w:val="clear" w:color="auto" w:fill="4E67C8" w:themeFill="accent1"/>
          <w:tcMar>
            <w:top w:w="0" w:type="dxa"/>
            <w:bottom w:w="0" w:type="dxa"/>
          </w:tcMar>
        </w:tcPr>
        <w:p w14:paraId="25E766A4" w14:textId="19DC4EA9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86772" w14:paraId="33364F41" w14:textId="77777777" w:rsidTr="00486772">
      <w:trPr>
        <w:trHeight w:val="18"/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7675" w:type="dxa"/>
              <w:gridSpan w:val="3"/>
            </w:tcPr>
            <w:p w14:paraId="357990BB" w14:textId="70EDDB1F" w:rsidR="00486772" w:rsidRDefault="00486772" w:rsidP="0048677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Title of document</w:t>
              </w:r>
            </w:p>
          </w:tc>
        </w:sdtContent>
      </w:sdt>
      <w:tc>
        <w:tcPr>
          <w:tcW w:w="2283" w:type="dxa"/>
        </w:tcPr>
        <w:p w14:paraId="735F76CD" w14:textId="360097B6" w:rsidR="00486772" w:rsidRPr="00033379" w:rsidRDefault="00033379" w:rsidP="00486772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</w:pPr>
          <w:r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>www.iamisolutions.com</w:t>
          </w:r>
          <w:r w:rsidR="00486772" w:rsidRPr="00033379"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 xml:space="preserve">               </w:t>
          </w:r>
        </w:p>
      </w:tc>
      <w:tc>
        <w:tcPr>
          <w:tcW w:w="284" w:type="dxa"/>
          <w:vAlign w:val="center"/>
        </w:tcPr>
        <w:p w14:paraId="13B21E05" w14:textId="4665579B" w:rsidR="00486772" w:rsidRPr="00486772" w:rsidRDefault="00486772" w:rsidP="00486772"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8B353F" w14:textId="7787FF73" w:rsidR="0073326C" w:rsidRDefault="0073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36DC66" w14:textId="77777777" w:rsidR="00383F2B" w:rsidRDefault="00383F2B" w:rsidP="0073326C">
      <w:pPr>
        <w:spacing w:before="0" w:after="0" w:line="240" w:lineRule="auto"/>
      </w:pPr>
      <w:r>
        <w:separator/>
      </w:r>
    </w:p>
  </w:footnote>
  <w:footnote w:type="continuationSeparator" w:id="0">
    <w:p w14:paraId="10C491F5" w14:textId="77777777" w:rsidR="00383F2B" w:rsidRDefault="00383F2B" w:rsidP="0073326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CBD8" w14:textId="77777777" w:rsidR="0073326C" w:rsidRDefault="0073326C" w:rsidP="00C64D5B">
    <w:pPr>
      <w:pStyle w:val="Header"/>
      <w:jc w:val="center"/>
    </w:pPr>
    <w:r w:rsidRPr="0073326C">
      <w:rPr>
        <w:caps/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4118ECF2" wp14:editId="2877EFA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FA67C" w14:textId="77777777" w:rsidR="0073326C" w:rsidRDefault="0073326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18ECF2" id="Group 21" o:spid="_x0000_s1026" style="position:absolute;left:0;text-align:left;margin-left:0;margin-top:0;width:133.9pt;height:80.65pt;z-index:25164748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">
              <v:group id="Group 159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e67c8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2C4FA67C" w14:textId="77777777" w:rsidR="0073326C" w:rsidRDefault="0073326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4AB7711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Graphic 1" o:spid="_x0000_i1025" type="#_x0000_t75" style="width:55.2pt;height:44.4pt;visibility:visible" o:bullet="t">
        <v:imagedata r:id="rId1" o:title="" cropbottom="-3043f" cropleft="-8656f" cropright="-7419f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55169FF"/>
    <w:multiLevelType w:val="hybridMultilevel"/>
    <w:tmpl w:val="5BE02E72"/>
    <w:lvl w:ilvl="0" w:tplc="20ACEF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7487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56D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AC1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76D7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7495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5A40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7A44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1BA79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539A0431"/>
    <w:multiLevelType w:val="hybridMultilevel"/>
    <w:tmpl w:val="D5B62EB2"/>
    <w:lvl w:ilvl="0" w:tplc="BFDE43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86B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1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085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006C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2EA6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80BE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BB68E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B30B1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70870991">
    <w:abstractNumId w:val="8"/>
  </w:num>
  <w:num w:numId="2" w16cid:durableId="1448574307">
    <w:abstractNumId w:val="6"/>
  </w:num>
  <w:num w:numId="3" w16cid:durableId="250505913">
    <w:abstractNumId w:val="5"/>
  </w:num>
  <w:num w:numId="4" w16cid:durableId="490634952">
    <w:abstractNumId w:val="4"/>
  </w:num>
  <w:num w:numId="5" w16cid:durableId="544756855">
    <w:abstractNumId w:val="7"/>
  </w:num>
  <w:num w:numId="6" w16cid:durableId="1713730466">
    <w:abstractNumId w:val="3"/>
  </w:num>
  <w:num w:numId="7" w16cid:durableId="814833355">
    <w:abstractNumId w:val="2"/>
  </w:num>
  <w:num w:numId="8" w16cid:durableId="1796175463">
    <w:abstractNumId w:val="1"/>
  </w:num>
  <w:num w:numId="9" w16cid:durableId="1384333123">
    <w:abstractNumId w:val="0"/>
  </w:num>
  <w:num w:numId="10" w16cid:durableId="1033506440">
    <w:abstractNumId w:val="9"/>
  </w:num>
  <w:num w:numId="11" w16cid:durableId="7537439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772"/>
    <w:rsid w:val="00010789"/>
    <w:rsid w:val="00033379"/>
    <w:rsid w:val="00034616"/>
    <w:rsid w:val="0006063C"/>
    <w:rsid w:val="0015074B"/>
    <w:rsid w:val="00167A83"/>
    <w:rsid w:val="0029639D"/>
    <w:rsid w:val="00326F90"/>
    <w:rsid w:val="00383F2B"/>
    <w:rsid w:val="003D7E9B"/>
    <w:rsid w:val="00405FE7"/>
    <w:rsid w:val="00486772"/>
    <w:rsid w:val="00555348"/>
    <w:rsid w:val="0073326C"/>
    <w:rsid w:val="00841562"/>
    <w:rsid w:val="009D156A"/>
    <w:rsid w:val="00AA1D8D"/>
    <w:rsid w:val="00B47730"/>
    <w:rsid w:val="00C5275E"/>
    <w:rsid w:val="00C64D5B"/>
    <w:rsid w:val="00CB0664"/>
    <w:rsid w:val="00CF4684"/>
    <w:rsid w:val="00D2300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02EBAF"/>
  <w14:defaultImageDpi w14:val="300"/>
  <w15:docId w15:val="{7BAC02D8-7C10-F94D-A31C-0222D3E03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E9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D5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E9B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E9B"/>
    <w:pPr>
      <w:pBdr>
        <w:top w:val="single" w:sz="6" w:space="2" w:color="4E67C8" w:themeColor="accent1"/>
        <w:left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E9B"/>
    <w:pPr>
      <w:pBdr>
        <w:top w:val="dotted" w:sz="6" w:space="2" w:color="4E67C8" w:themeColor="accent1"/>
        <w:left w:val="dotted" w:sz="6" w:space="2" w:color="4E67C8" w:themeColor="accent1"/>
      </w:pBdr>
      <w:spacing w:before="300" w:after="0"/>
      <w:outlineLvl w:val="3"/>
    </w:pPr>
    <w:rPr>
      <w:caps/>
      <w:color w:val="31479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E9B"/>
    <w:pPr>
      <w:pBdr>
        <w:bottom w:val="single" w:sz="6" w:space="1" w:color="4E67C8" w:themeColor="accent1"/>
      </w:pBdr>
      <w:spacing w:before="300" w:after="0"/>
      <w:outlineLvl w:val="4"/>
    </w:pPr>
    <w:rPr>
      <w:caps/>
      <w:color w:val="31479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E9B"/>
    <w:pPr>
      <w:pBdr>
        <w:bottom w:val="dotted" w:sz="6" w:space="1" w:color="4E67C8" w:themeColor="accent1"/>
      </w:pBdr>
      <w:spacing w:before="300" w:after="0"/>
      <w:outlineLvl w:val="5"/>
    </w:pPr>
    <w:rPr>
      <w:caps/>
      <w:color w:val="31479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E9B"/>
    <w:pPr>
      <w:spacing w:before="300" w:after="0"/>
      <w:outlineLvl w:val="6"/>
    </w:pPr>
    <w:rPr>
      <w:caps/>
      <w:color w:val="31479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E9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E9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basedOn w:val="Normal"/>
    <w:link w:val="NoSpacingChar"/>
    <w:uiPriority w:val="1"/>
    <w:qFormat/>
    <w:rsid w:val="003D7E9B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64D5B"/>
    <w:rPr>
      <w:b/>
      <w:bCs/>
      <w:caps/>
      <w:color w:val="FFFFFF" w:themeColor="background1"/>
      <w:spacing w:val="15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D7E9B"/>
    <w:rPr>
      <w:caps/>
      <w:spacing w:val="15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D7E9B"/>
    <w:rPr>
      <w:caps/>
      <w:color w:val="202F69" w:themeColor="accent1" w:themeShade="7F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64D5B"/>
    <w:pPr>
      <w:spacing w:before="720"/>
    </w:pPr>
    <w:rPr>
      <w:caps/>
      <w:color w:val="4E67C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4D5B"/>
    <w:rPr>
      <w:caps/>
      <w:color w:val="4E67C8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E9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D7E9B"/>
    <w:rPr>
      <w:caps/>
      <w:color w:val="595959" w:themeColor="text1" w:themeTint="A6"/>
      <w:spacing w:val="1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E9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3D7E9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D7E9B"/>
    <w:rPr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E9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E9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7E9B"/>
    <w:rPr>
      <w:b/>
      <w:bCs/>
      <w:color w:val="31479E" w:themeColor="accent1" w:themeShade="BF"/>
      <w:sz w:val="16"/>
      <w:szCs w:val="16"/>
    </w:rPr>
  </w:style>
  <w:style w:type="character" w:styleId="Strong">
    <w:name w:val="Strong"/>
    <w:uiPriority w:val="22"/>
    <w:qFormat/>
    <w:rsid w:val="003D7E9B"/>
    <w:rPr>
      <w:b/>
      <w:bCs/>
    </w:rPr>
  </w:style>
  <w:style w:type="character" w:styleId="Emphasis">
    <w:name w:val="Emphasis"/>
    <w:uiPriority w:val="20"/>
    <w:qFormat/>
    <w:rsid w:val="003D7E9B"/>
    <w:rPr>
      <w:caps/>
      <w:color w:val="202F69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E9B"/>
    <w:pPr>
      <w:pBdr>
        <w:top w:val="single" w:sz="4" w:space="10" w:color="4E67C8" w:themeColor="accent1"/>
        <w:left w:val="single" w:sz="4" w:space="10" w:color="4E67C8" w:themeColor="accent1"/>
      </w:pBdr>
      <w:spacing w:after="0"/>
      <w:ind w:left="1296" w:right="1152"/>
      <w:jc w:val="both"/>
    </w:pPr>
    <w:rPr>
      <w:i/>
      <w:iCs/>
      <w:color w:val="4E67C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E9B"/>
    <w:rPr>
      <w:i/>
      <w:iCs/>
      <w:color w:val="4E67C8" w:themeColor="accent1"/>
      <w:sz w:val="20"/>
      <w:szCs w:val="20"/>
    </w:rPr>
  </w:style>
  <w:style w:type="character" w:styleId="SubtleEmphasis">
    <w:name w:val="Subtle Emphasis"/>
    <w:uiPriority w:val="19"/>
    <w:qFormat/>
    <w:rsid w:val="003D7E9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3D7E9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3D7E9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3D7E9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3D7E9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D7E9B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67C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ECCF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7EA5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EA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02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1412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D7E9B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F4684"/>
    <w:pPr>
      <w:spacing w:before="120" w:after="120"/>
    </w:pPr>
    <w:rPr>
      <w:b/>
      <w:bCs/>
      <w:caps/>
    </w:rPr>
  </w:style>
  <w:style w:type="character" w:styleId="Hyperlink">
    <w:name w:val="Hyperlink"/>
    <w:basedOn w:val="DefaultParagraphFont"/>
    <w:uiPriority w:val="99"/>
    <w:unhideWhenUsed/>
    <w:rsid w:val="00CF4684"/>
    <w:rPr>
      <w:color w:val="56C7AA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F4684"/>
    <w:pPr>
      <w:spacing w:before="0" w:after="0"/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F4684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F4684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F4684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F4684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F4684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F4684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F4684"/>
    <w:pPr>
      <w:spacing w:before="0"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67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A83"/>
    <w:rPr>
      <w:color w:val="59A8D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://www.iamisolutions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ilyrivere/Downloads/IAMI_Word_Doc_Template%20.dotx" TargetMode="External"/></Relationships>
</file>

<file path=word/theme/theme1.xml><?xml version="1.0" encoding="utf-8"?>
<a:theme xmlns:a="http://schemas.openxmlformats.org/drawingml/2006/main" name="Depth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Depth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pth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pth" id="{7BEAFC2A-325C-49C4-AC08-2B765DA903F9}" vid="{1735E755-43E6-43AA-ABA2-C989ECC79AF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IAMI_Word_Doc_Template .dotx</Template>
  <TotalTime>12</TotalTime>
  <Pages>3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Title of document</dc:creator>
  <cp:keywords/>
  <dc:description>generated by python-docx</dc:description>
  <cp:lastModifiedBy>Lily Rivere</cp:lastModifiedBy>
  <cp:revision>1</cp:revision>
  <dcterms:created xsi:type="dcterms:W3CDTF">2026-01-25T15:22:00Z</dcterms:created>
  <dcterms:modified xsi:type="dcterms:W3CDTF">2026-01-25T15:35:00Z</dcterms:modified>
  <cp:category/>
</cp:coreProperties>
</file>