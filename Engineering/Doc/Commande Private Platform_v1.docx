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264B8" w14:textId="77777777" w:rsidR="00010789" w:rsidRPr="00C64D5B" w:rsidRDefault="00555348" w:rsidP="00167A83">
      <w:pPr>
        <w:pStyle w:val="Title"/>
        <w:spacing w:line="240" w:lineRule="auto"/>
        <w:rPr>
          <w:rFonts w:ascii="Helvetica Neue Light" w:hAnsi="Helvetica Neue Light"/>
          <w:color w:val="667EEA"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4AB7711C" wp14:editId="72B1A066">
            <wp:simplePos x="0" y="0"/>
            <wp:positionH relativeFrom="column">
              <wp:posOffset>1635426</wp:posOffset>
            </wp:positionH>
            <wp:positionV relativeFrom="paragraph">
              <wp:posOffset>466725</wp:posOffset>
            </wp:positionV>
            <wp:extent cx="1090295" cy="726440"/>
            <wp:effectExtent l="0" t="0" r="0" b="0"/>
            <wp:wrapTight wrapText="bothSides">
              <wp:wrapPolygon edited="0">
                <wp:start x="10819" y="0"/>
                <wp:lineTo x="5535" y="1888"/>
                <wp:lineTo x="2013" y="4531"/>
                <wp:lineTo x="2516" y="12462"/>
                <wp:lineTo x="6038" y="18503"/>
                <wp:lineTo x="6038" y="18881"/>
                <wp:lineTo x="7045" y="20392"/>
                <wp:lineTo x="17109" y="20392"/>
                <wp:lineTo x="18367" y="18503"/>
                <wp:lineTo x="19625" y="13972"/>
                <wp:lineTo x="19877" y="12084"/>
                <wp:lineTo x="18619" y="5664"/>
                <wp:lineTo x="15096" y="1510"/>
                <wp:lineTo x="13335" y="0"/>
                <wp:lineTo x="10819" y="0"/>
              </wp:wrapPolygon>
            </wp:wrapTight>
            <wp:docPr id="198877478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68087" name="Graphic 1492068087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29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A83">
        <w:rPr>
          <w:rFonts w:ascii="Helvetica Neue Light" w:hAnsi="Helvetica Neue Light"/>
          <w:color w:val="667EEA"/>
          <w:sz w:val="96"/>
          <w:szCs w:val="96"/>
        </w:rPr>
        <w:t xml:space="preserve">   </w:t>
      </w:r>
      <w:r w:rsidRPr="00C64D5B">
        <w:rPr>
          <w:rFonts w:ascii="Helvetica Neue Light" w:hAnsi="Helvetica Neue Light"/>
          <w:color w:val="667EEA"/>
          <w:sz w:val="96"/>
          <w:szCs w:val="96"/>
        </w:rPr>
        <w:t>IAMI</w:t>
      </w:r>
    </w:p>
    <w:p w14:paraId="65AEA675" w14:textId="741E7BB0" w:rsidR="00010789" w:rsidRDefault="001C353A" w:rsidP="00167A83">
      <w:pPr>
        <w:jc w:val="center"/>
      </w:pPr>
      <w:r>
        <w:rPr>
          <w:rFonts w:ascii="Helvetica Neue" w:hAnsi="Helvetica Neue"/>
          <w:i/>
          <w:color w:val="97A2B6"/>
          <w:sz w:val="28"/>
        </w:rPr>
        <w:t>Confidential</w:t>
      </w:r>
    </w:p>
    <w:p w14:paraId="7834B882" w14:textId="77777777" w:rsidR="0073326C" w:rsidRDefault="0073326C"/>
    <w:p w14:paraId="1997438C" w14:textId="77777777" w:rsidR="0073326C" w:rsidRDefault="0073326C"/>
    <w:p w14:paraId="5B071020" w14:textId="77777777" w:rsidR="0073326C" w:rsidRDefault="0073326C" w:rsidP="00C64D5B">
      <w:pPr>
        <w:jc w:val="center"/>
      </w:pPr>
    </w:p>
    <w:p w14:paraId="3902734B" w14:textId="77777777" w:rsidR="0073326C" w:rsidRDefault="0073326C"/>
    <w:p w14:paraId="2E0DCBA7" w14:textId="77777777" w:rsidR="0073326C" w:rsidRDefault="0073326C"/>
    <w:p w14:paraId="624AA37A" w14:textId="77777777" w:rsidR="0073326C" w:rsidRDefault="0073326C"/>
    <w:p w14:paraId="646E690B" w14:textId="6B2EBD9C" w:rsidR="0073326C" w:rsidRPr="00167A83" w:rsidRDefault="00CF18B1" w:rsidP="0073326C">
      <w:pPr>
        <w:jc w:val="center"/>
        <w:rPr>
          <w:rFonts w:ascii="Helvetica Neue Light" w:hAnsi="Helvetica Neue Light"/>
          <w:color w:val="3A2D6F"/>
          <w:sz w:val="48"/>
          <w:szCs w:val="48"/>
        </w:rPr>
      </w:pPr>
      <w:r>
        <w:rPr>
          <w:rFonts w:ascii="Helvetica Neue Light" w:hAnsi="Helvetica Neue Light"/>
          <w:color w:val="3A2D6F"/>
          <w:sz w:val="48"/>
          <w:szCs w:val="48"/>
        </w:rPr>
        <w:t>Documentation Private Platform</w:t>
      </w:r>
    </w:p>
    <w:p w14:paraId="7AC0B025" w14:textId="77777777" w:rsidR="0073326C" w:rsidRDefault="0073326C"/>
    <w:p w14:paraId="4D3283E3" w14:textId="77777777" w:rsidR="0073326C" w:rsidRDefault="0073326C"/>
    <w:p w14:paraId="25FA6C77" w14:textId="77777777" w:rsidR="0073326C" w:rsidRDefault="0073326C"/>
    <w:p w14:paraId="131FD245" w14:textId="77777777" w:rsidR="0073326C" w:rsidRDefault="0073326C"/>
    <w:p w14:paraId="11D37E33" w14:textId="77777777" w:rsidR="00CF4684" w:rsidRDefault="00CF4684"/>
    <w:p w14:paraId="799D2FD5" w14:textId="77777777" w:rsidR="00CF4684" w:rsidRDefault="00CF4684"/>
    <w:p w14:paraId="1E40FF42" w14:textId="77777777" w:rsidR="00CF4684" w:rsidRDefault="00CF4684"/>
    <w:p w14:paraId="3E8D4AA3" w14:textId="77777777" w:rsidR="0073326C" w:rsidRDefault="0073326C"/>
    <w:p w14:paraId="4D7529E1" w14:textId="77777777" w:rsidR="0073326C" w:rsidRDefault="0073326C"/>
    <w:p w14:paraId="22D46E56" w14:textId="77777777" w:rsidR="0073326C" w:rsidRDefault="0073326C"/>
    <w:p w14:paraId="4A99ABAA" w14:textId="77777777" w:rsidR="0073326C" w:rsidRDefault="00CF4684" w:rsidP="00CF4684">
      <w:pPr>
        <w:tabs>
          <w:tab w:val="left" w:pos="1326"/>
        </w:tabs>
      </w:pPr>
      <w:r>
        <w:tab/>
      </w:r>
    </w:p>
    <w:p w14:paraId="045B6B1C" w14:textId="77777777" w:rsidR="0073326C" w:rsidRDefault="00167A83" w:rsidP="00167A83">
      <w:pPr>
        <w:tabs>
          <w:tab w:val="left" w:pos="3580"/>
          <w:tab w:val="left" w:pos="7023"/>
        </w:tabs>
      </w:pPr>
      <w:r>
        <w:tab/>
      </w:r>
      <w:r>
        <w:tab/>
      </w:r>
    </w:p>
    <w:p w14:paraId="4228B630" w14:textId="77777777" w:rsidR="0073326C" w:rsidRPr="00CF4684" w:rsidRDefault="00CF4684" w:rsidP="00CF4684">
      <w:pPr>
        <w:pStyle w:val="Heading2"/>
        <w:rPr>
          <w:rFonts w:ascii="Helvetica Neue Light" w:hAnsi="Helvetica Neue Light"/>
          <w:color w:val="74609B"/>
          <w:sz w:val="48"/>
          <w:szCs w:val="48"/>
        </w:rPr>
      </w:pPr>
      <w:r w:rsidRPr="00CF4684">
        <w:rPr>
          <w:rFonts w:ascii="Helvetica Neue Light" w:hAnsi="Helvetica Neue Light"/>
          <w:color w:val="74609B"/>
          <w:sz w:val="48"/>
          <w:szCs w:val="48"/>
        </w:rPr>
        <w:lastRenderedPageBreak/>
        <w:t>Table of contents</w:t>
      </w:r>
    </w:p>
    <w:p w14:paraId="2EE21EF0" w14:textId="77777777" w:rsidR="00CF4684" w:rsidRDefault="00CF4684"/>
    <w:sdt>
      <w:sdtPr>
        <w:rPr>
          <w:b w:val="0"/>
          <w:bCs w:val="0"/>
          <w:caps w:val="0"/>
          <w:color w:val="auto"/>
          <w:spacing w:val="0"/>
          <w:sz w:val="20"/>
          <w:szCs w:val="20"/>
        </w:rPr>
        <w:id w:val="6251280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C9AC50" w14:textId="77777777" w:rsidR="00CF4684" w:rsidRDefault="00CF4684">
          <w:pPr>
            <w:pStyle w:val="TOCHeading"/>
          </w:pPr>
          <w:r>
            <w:t>Table of Contents</w:t>
          </w:r>
        </w:p>
        <w:p w14:paraId="5AE44BB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20247721" w:history="1">
            <w:r w:rsidRPr="00977B26">
              <w:rPr>
                <w:rStyle w:val="Hyperlink"/>
                <w:noProof/>
              </w:rPr>
              <w:t>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4602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2" w:history="1">
            <w:r w:rsidRPr="00977B26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F79B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3" w:history="1">
            <w:r w:rsidRPr="00977B26">
              <w:rPr>
                <w:rStyle w:val="Hyperlink"/>
                <w:noProof/>
              </w:rPr>
              <w:t>Background &amp;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3EA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4" w:history="1">
            <w:r w:rsidRPr="00977B26">
              <w:rPr>
                <w:rStyle w:val="Hyperlink"/>
                <w:noProof/>
              </w:rPr>
              <w:t>Approach &amp;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41D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5" w:history="1">
            <w:r w:rsidRPr="00977B26">
              <w:rPr>
                <w:rStyle w:val="Hyperlink"/>
                <w:noProof/>
              </w:rPr>
              <w:t>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9BA24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6" w:history="1">
            <w:r w:rsidRPr="00977B26">
              <w:rPr>
                <w:rStyle w:val="Hyperlink"/>
                <w:noProof/>
              </w:rPr>
              <w:t>Results &amp;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6BE69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7" w:history="1">
            <w:r w:rsidRPr="00977B26">
              <w:rPr>
                <w:rStyle w:val="Hyperlink"/>
                <w:noProof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98FE" w14:textId="77777777" w:rsidR="00CF4684" w:rsidRDefault="00CF4684">
          <w:r>
            <w:rPr>
              <w:b/>
              <w:bCs/>
              <w:noProof/>
            </w:rPr>
            <w:fldChar w:fldCharType="end"/>
          </w:r>
        </w:p>
      </w:sdtContent>
    </w:sdt>
    <w:p w14:paraId="58F0E964" w14:textId="77777777" w:rsidR="00CF4684" w:rsidRDefault="00CF4684"/>
    <w:p w14:paraId="2D36861C" w14:textId="77777777" w:rsidR="0073326C" w:rsidRDefault="0073326C"/>
    <w:p w14:paraId="1FC39F6A" w14:textId="77777777" w:rsidR="0073326C" w:rsidRDefault="0073326C"/>
    <w:p w14:paraId="2EC764AC" w14:textId="77777777" w:rsidR="00CF4684" w:rsidRDefault="00CF4684"/>
    <w:p w14:paraId="326DF90C" w14:textId="77777777" w:rsidR="00CF4684" w:rsidRDefault="00CF4684"/>
    <w:p w14:paraId="3FF7FDAD" w14:textId="77777777" w:rsidR="00CF4684" w:rsidRDefault="00CF4684"/>
    <w:p w14:paraId="27CBB828" w14:textId="77777777" w:rsidR="00CF4684" w:rsidRDefault="00CF4684"/>
    <w:p w14:paraId="4D6495FF" w14:textId="77777777" w:rsidR="00CF4684" w:rsidRDefault="00CF4684"/>
    <w:p w14:paraId="26DB2BB5" w14:textId="77777777" w:rsidR="00CF4684" w:rsidRDefault="00CF4684"/>
    <w:p w14:paraId="412890F3" w14:textId="77777777" w:rsidR="00CF4684" w:rsidRDefault="00CF4684"/>
    <w:p w14:paraId="4C4D9E15" w14:textId="77777777" w:rsidR="00CF4684" w:rsidRDefault="00CF4684"/>
    <w:p w14:paraId="58B6635E" w14:textId="77777777" w:rsidR="00CF4684" w:rsidRDefault="00CF4684"/>
    <w:p w14:paraId="680F01E2" w14:textId="77777777" w:rsidR="00CF4684" w:rsidRDefault="00CF4684" w:rsidP="00CF4684">
      <w:pPr>
        <w:tabs>
          <w:tab w:val="left" w:pos="2149"/>
        </w:tabs>
      </w:pPr>
      <w:r>
        <w:tab/>
      </w:r>
    </w:p>
    <w:p w14:paraId="76923143" w14:textId="77777777" w:rsidR="00167A83" w:rsidRPr="00167A83" w:rsidRDefault="00167A83" w:rsidP="00167A83">
      <w:pPr>
        <w:tabs>
          <w:tab w:val="left" w:pos="5202"/>
        </w:tabs>
      </w:pPr>
      <w:r>
        <w:tab/>
      </w:r>
    </w:p>
    <w:p w14:paraId="740C98F6" w14:textId="4C5E8001" w:rsidR="00010789" w:rsidRPr="0073326C" w:rsidRDefault="00115E23" w:rsidP="00115E23">
      <w:pPr>
        <w:pStyle w:val="Heading1"/>
        <w:numPr>
          <w:ilvl w:val="0"/>
          <w:numId w:val="13"/>
        </w:numPr>
      </w:pPr>
      <w:r>
        <w:lastRenderedPageBreak/>
        <w:t>Commandes de base</w:t>
      </w:r>
    </w:p>
    <w:p w14:paraId="2700A250" w14:textId="1ABFC986" w:rsidR="00115E23" w:rsidRDefault="00115E23" w:rsidP="00115E23">
      <w:pPr>
        <w:pStyle w:val="Heading2"/>
        <w:numPr>
          <w:ilvl w:val="1"/>
          <w:numId w:val="13"/>
        </w:numPr>
      </w:pPr>
      <w:r>
        <w:t>Connexion</w:t>
      </w:r>
    </w:p>
    <w:p w14:paraId="2C9C90EF" w14:textId="644A3B47" w:rsidR="00115E23" w:rsidRDefault="00581196" w:rsidP="00115E23">
      <w:r w:rsidRPr="00581196">
        <w:t>ssh ubuntu@79.137.26.126</w:t>
      </w:r>
    </w:p>
    <w:p w14:paraId="40A49140" w14:textId="77777777" w:rsidR="00131AC6" w:rsidRDefault="00131AC6" w:rsidP="00115E23"/>
    <w:p w14:paraId="3742DE64" w14:textId="2A6E83A1" w:rsidR="00131AC6" w:rsidRPr="00131AC6" w:rsidRDefault="00131AC6" w:rsidP="00131AC6">
      <w:pPr>
        <w:pStyle w:val="Heading2"/>
        <w:numPr>
          <w:ilvl w:val="1"/>
          <w:numId w:val="13"/>
        </w:numPr>
        <w:rPr>
          <w:lang w:val="fr-FR"/>
        </w:rPr>
      </w:pPr>
      <w:r w:rsidRPr="00131AC6">
        <w:rPr>
          <w:lang w:val="fr-FR"/>
        </w:rPr>
        <w:t xml:space="preserve">Faire tourner en arriere plan </w:t>
      </w:r>
    </w:p>
    <w:p w14:paraId="05CBEAF7" w14:textId="77777777" w:rsidR="006667FF" w:rsidRPr="00131AC6" w:rsidRDefault="006667FF" w:rsidP="00115E23">
      <w:pPr>
        <w:rPr>
          <w:lang w:val="fr-FR"/>
        </w:rPr>
      </w:pPr>
    </w:p>
    <w:p w14:paraId="77CCF7BB" w14:textId="77777777" w:rsidR="00131AC6" w:rsidRDefault="00131AC6" w:rsidP="00131AC6">
      <w:pPr>
        <w:pStyle w:val="Heading2"/>
        <w:numPr>
          <w:ilvl w:val="1"/>
          <w:numId w:val="13"/>
        </w:numPr>
      </w:pPr>
      <w:r>
        <w:t xml:space="preserve">Copier un dossier sans git </w:t>
      </w:r>
    </w:p>
    <w:p w14:paraId="0D48BA65" w14:textId="77777777" w:rsidR="00131AC6" w:rsidRDefault="00131AC6" w:rsidP="00131AC6"/>
    <w:p w14:paraId="3A23791A" w14:textId="77777777" w:rsidR="00131AC6" w:rsidRPr="007440A3" w:rsidRDefault="00131AC6" w:rsidP="00131AC6">
      <w:pPr>
        <w:rPr>
          <w:b/>
          <w:bCs/>
          <w:lang w:val="fr-FR"/>
        </w:rPr>
      </w:pPr>
      <w:r w:rsidRPr="007440A3">
        <w:rPr>
          <w:b/>
          <w:bCs/>
          <w:lang w:val="fr-FR"/>
        </w:rPr>
        <w:t xml:space="preserve">Sur votre machine en local </w:t>
      </w:r>
    </w:p>
    <w:p w14:paraId="7DE9AE10" w14:textId="77777777" w:rsidR="00131AC6" w:rsidRPr="007440A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</w:rPr>
      </w:pPr>
      <w:proofErr w:type="spellStart"/>
      <w:r w:rsidRPr="007440A3">
        <w:rPr>
          <w:rFonts w:ascii="Menlo" w:hAnsi="Menlo" w:cs="Menlo"/>
          <w:color w:val="EFB080"/>
          <w:sz w:val="18"/>
          <w:szCs w:val="18"/>
        </w:rPr>
        <w:t>rsync</w:t>
      </w:r>
      <w:proofErr w:type="spellEnd"/>
      <w:r w:rsidRPr="007440A3">
        <w:rPr>
          <w:rFonts w:ascii="Menlo" w:hAnsi="Menlo" w:cs="Menlo"/>
          <w:color w:val="E4E4E4"/>
          <w:sz w:val="18"/>
          <w:szCs w:val="18"/>
        </w:rPr>
        <w:t xml:space="preserve"> </w:t>
      </w:r>
      <w:r w:rsidRPr="007440A3">
        <w:rPr>
          <w:rFonts w:ascii="Menlo" w:hAnsi="Menlo" w:cs="Menlo"/>
          <w:color w:val="E394DC"/>
          <w:sz w:val="18"/>
          <w:szCs w:val="18"/>
        </w:rPr>
        <w:t>-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avz</w:t>
      </w:r>
      <w:proofErr w:type="spellEnd"/>
      <w:r w:rsidRPr="007440A3">
        <w:rPr>
          <w:rFonts w:ascii="Menlo" w:hAnsi="Menlo" w:cs="Menlo"/>
          <w:color w:val="E4E4E4"/>
          <w:sz w:val="18"/>
          <w:szCs w:val="18"/>
        </w:rPr>
        <w:t xml:space="preserve"> </w:t>
      </w:r>
      <w:r w:rsidRPr="007440A3">
        <w:rPr>
          <w:rFonts w:ascii="Menlo" w:hAnsi="Menlo" w:cs="Menlo"/>
          <w:color w:val="E394DC"/>
          <w:sz w:val="18"/>
          <w:szCs w:val="18"/>
        </w:rPr>
        <w:t>/Users/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theocadene</w:t>
      </w:r>
      <w:proofErr w:type="spellEnd"/>
      <w:r w:rsidRPr="007440A3">
        <w:rPr>
          <w:rFonts w:ascii="Menlo" w:hAnsi="Menlo" w:cs="Menlo"/>
          <w:color w:val="E394DC"/>
          <w:sz w:val="18"/>
          <w:szCs w:val="18"/>
        </w:rPr>
        <w:t>/Documents/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IAmi</w:t>
      </w:r>
      <w:proofErr w:type="spellEnd"/>
      <w:r w:rsidRPr="007440A3">
        <w:rPr>
          <w:rFonts w:ascii="Menlo" w:hAnsi="Menlo" w:cs="Menlo"/>
          <w:color w:val="E394DC"/>
          <w:sz w:val="18"/>
          <w:szCs w:val="18"/>
        </w:rPr>
        <w:t>/Engineering/API/publish/</w:t>
      </w:r>
      <w:r w:rsidRPr="007440A3">
        <w:rPr>
          <w:rFonts w:ascii="Menlo" w:hAnsi="Menlo" w:cs="Menlo"/>
          <w:color w:val="E4E4E4"/>
          <w:sz w:val="18"/>
          <w:szCs w:val="18"/>
        </w:rPr>
        <w:t xml:space="preserve"> </w:t>
      </w:r>
      <w:r w:rsidRPr="007440A3">
        <w:rPr>
          <w:rFonts w:ascii="Menlo" w:hAnsi="Menlo" w:cs="Menlo"/>
          <w:color w:val="E394DC"/>
          <w:sz w:val="18"/>
          <w:szCs w:val="18"/>
        </w:rPr>
        <w:t>ubuntu@79.137.26.126:/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tmp</w:t>
      </w:r>
      <w:proofErr w:type="spellEnd"/>
      <w:r w:rsidRPr="007440A3">
        <w:rPr>
          <w:rFonts w:ascii="Menlo" w:hAnsi="Menlo" w:cs="Menlo"/>
          <w:color w:val="E394DC"/>
          <w:sz w:val="18"/>
          <w:szCs w:val="18"/>
        </w:rPr>
        <w:t>/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vsa_reader_new</w:t>
      </w:r>
      <w:proofErr w:type="spellEnd"/>
      <w:r w:rsidRPr="007440A3">
        <w:rPr>
          <w:rFonts w:ascii="Menlo" w:hAnsi="Menlo" w:cs="Menlo"/>
          <w:color w:val="E394DC"/>
          <w:sz w:val="18"/>
          <w:szCs w:val="18"/>
        </w:rPr>
        <w:t>/</w:t>
      </w:r>
    </w:p>
    <w:p w14:paraId="08C790EE" w14:textId="77777777" w:rsidR="00131AC6" w:rsidRDefault="00131AC6" w:rsidP="00131AC6"/>
    <w:p w14:paraId="6B0FAA56" w14:textId="77777777" w:rsidR="00131AC6" w:rsidRPr="00131AC6" w:rsidRDefault="00131AC6" w:rsidP="00131AC6">
      <w:pPr>
        <w:rPr>
          <w:b/>
          <w:bCs/>
          <w:lang w:val="fr-FR"/>
        </w:rPr>
      </w:pPr>
      <w:r w:rsidRPr="00131AC6">
        <w:rPr>
          <w:b/>
          <w:bCs/>
          <w:lang w:val="fr-FR"/>
        </w:rPr>
        <w:t xml:space="preserve">Sur le serveur </w:t>
      </w:r>
    </w:p>
    <w:p w14:paraId="5306A811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9A1DA7">
        <w:rPr>
          <w:rFonts w:ascii="Menlo" w:hAnsi="Menlo" w:cs="Menlo"/>
          <w:i/>
          <w:iCs/>
          <w:color w:val="E4E4E4"/>
          <w:sz w:val="18"/>
          <w:szCs w:val="18"/>
          <w:lang w:val="fr-FR"/>
        </w:rPr>
        <w:t># Arrêter le service</w:t>
      </w:r>
    </w:p>
    <w:p w14:paraId="416A738F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9A1DA7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9A1DA7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9A1DA7">
        <w:rPr>
          <w:rFonts w:ascii="Menlo" w:hAnsi="Menlo" w:cs="Menlo"/>
          <w:color w:val="E394DC"/>
          <w:sz w:val="18"/>
          <w:szCs w:val="18"/>
          <w:lang w:val="fr-FR"/>
        </w:rPr>
        <w:t>systemctl</w:t>
      </w:r>
      <w:proofErr w:type="spellEnd"/>
      <w:r w:rsidRPr="009A1DA7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9A1DA7">
        <w:rPr>
          <w:rFonts w:ascii="Menlo" w:hAnsi="Menlo" w:cs="Menlo"/>
          <w:color w:val="E394DC"/>
          <w:sz w:val="18"/>
          <w:szCs w:val="18"/>
          <w:lang w:val="fr-FR"/>
        </w:rPr>
        <w:t>stop</w:t>
      </w:r>
      <w:r w:rsidRPr="009A1DA7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9A1DA7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</w:p>
    <w:p w14:paraId="2BE0178E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4EF47DEC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9A1DA7">
        <w:rPr>
          <w:rFonts w:ascii="Menlo" w:hAnsi="Menlo" w:cs="Menlo"/>
          <w:i/>
          <w:iCs/>
          <w:color w:val="E4E4E4"/>
          <w:sz w:val="18"/>
          <w:szCs w:val="18"/>
          <w:lang w:val="fr-FR"/>
        </w:rPr>
        <w:t># Sauvegarder l'ancien</w:t>
      </w:r>
    </w:p>
    <w:p w14:paraId="148FB0B0" w14:textId="77777777" w:rsidR="00131AC6" w:rsidRP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131AC6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131AC6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131AC6">
        <w:rPr>
          <w:rFonts w:ascii="Menlo" w:hAnsi="Menlo" w:cs="Menlo"/>
          <w:color w:val="E394DC"/>
          <w:sz w:val="18"/>
          <w:szCs w:val="18"/>
          <w:lang w:val="fr-FR"/>
        </w:rPr>
        <w:t>mv</w:t>
      </w:r>
      <w:r w:rsidRPr="00131AC6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131AC6">
        <w:rPr>
          <w:rFonts w:ascii="Menlo" w:hAnsi="Menlo" w:cs="Menlo"/>
          <w:color w:val="E394DC"/>
          <w:sz w:val="18"/>
          <w:szCs w:val="18"/>
          <w:lang w:val="fr-FR"/>
        </w:rPr>
        <w:t>/var/www/</w:t>
      </w:r>
      <w:proofErr w:type="spellStart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iami</w:t>
      </w:r>
      <w:proofErr w:type="spellEnd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-</w:t>
      </w:r>
      <w:proofErr w:type="spellStart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private</w:t>
      </w:r>
      <w:proofErr w:type="spellEnd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-platform/scripts/api/</w:t>
      </w:r>
      <w:proofErr w:type="spellStart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  <w:r w:rsidRPr="00131AC6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131AC6">
        <w:rPr>
          <w:rFonts w:ascii="Menlo" w:hAnsi="Menlo" w:cs="Menlo"/>
          <w:color w:val="E394DC"/>
          <w:sz w:val="18"/>
          <w:szCs w:val="18"/>
          <w:lang w:val="fr-FR"/>
        </w:rPr>
        <w:t>/var/www/iami-private-platform/scripts/api/vsa_reader.backup_</w:t>
      </w:r>
      <w:r w:rsidRPr="00131AC6">
        <w:rPr>
          <w:rFonts w:ascii="Menlo" w:hAnsi="Menlo" w:cs="Menlo"/>
          <w:color w:val="E4E4E4"/>
          <w:sz w:val="18"/>
          <w:szCs w:val="18"/>
          <w:lang w:val="fr-FR"/>
        </w:rPr>
        <w:t>$(</w:t>
      </w:r>
      <w:r w:rsidRPr="00131AC6">
        <w:rPr>
          <w:rFonts w:ascii="Menlo" w:hAnsi="Menlo" w:cs="Menlo"/>
          <w:color w:val="EFB080"/>
          <w:sz w:val="18"/>
          <w:szCs w:val="18"/>
          <w:lang w:val="fr-FR"/>
        </w:rPr>
        <w:t>date</w:t>
      </w:r>
      <w:r w:rsidRPr="00131AC6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131AC6">
        <w:rPr>
          <w:rFonts w:ascii="Menlo" w:hAnsi="Menlo" w:cs="Menlo"/>
          <w:color w:val="E394DC"/>
          <w:sz w:val="18"/>
          <w:szCs w:val="18"/>
          <w:lang w:val="fr-FR"/>
        </w:rPr>
        <w:t>+%</w:t>
      </w:r>
      <w:proofErr w:type="spellStart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Y%m%d</w:t>
      </w:r>
      <w:proofErr w:type="spellEnd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_%H%M%S</w:t>
      </w:r>
      <w:r w:rsidRPr="00131AC6">
        <w:rPr>
          <w:rFonts w:ascii="Menlo" w:hAnsi="Menlo" w:cs="Menlo"/>
          <w:color w:val="E4E4E4"/>
          <w:sz w:val="18"/>
          <w:szCs w:val="18"/>
          <w:lang w:val="fr-FR"/>
        </w:rPr>
        <w:t>)</w:t>
      </w:r>
    </w:p>
    <w:p w14:paraId="6779FD44" w14:textId="77777777" w:rsidR="00131AC6" w:rsidRP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4DF615C9" w14:textId="77777777" w:rsid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DB1E02">
        <w:rPr>
          <w:rFonts w:ascii="Menlo" w:hAnsi="Menlo" w:cs="Menlo"/>
          <w:color w:val="E4E4E4"/>
          <w:sz w:val="18"/>
          <w:szCs w:val="18"/>
          <w:lang w:val="fr-FR"/>
        </w:rPr>
        <w:t xml:space="preserve">#creer le </w:t>
      </w:r>
      <w:r>
        <w:rPr>
          <w:rFonts w:ascii="Menlo" w:hAnsi="Menlo" w:cs="Menlo"/>
          <w:color w:val="E4E4E4"/>
          <w:sz w:val="18"/>
          <w:szCs w:val="18"/>
          <w:lang w:val="fr-FR"/>
        </w:rPr>
        <w:t xml:space="preserve">dossier qui va recevoir le nouveau contenu </w:t>
      </w:r>
    </w:p>
    <w:p w14:paraId="74AE9210" w14:textId="77777777" w:rsidR="00131AC6" w:rsidRPr="00DB1E02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68266C0B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9A1DA7">
        <w:rPr>
          <w:rFonts w:ascii="Menlo" w:hAnsi="Menlo" w:cs="Menlo"/>
          <w:i/>
          <w:iCs/>
          <w:color w:val="E4E4E4"/>
          <w:sz w:val="18"/>
          <w:szCs w:val="18"/>
          <w:lang w:val="fr-FR"/>
        </w:rPr>
        <w:t># Copier le nouveau</w:t>
      </w:r>
    </w:p>
    <w:p w14:paraId="250BC1FB" w14:textId="77777777" w:rsidR="00131AC6" w:rsidRPr="00605F89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605F89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cp</w:t>
      </w:r>
      <w:proofErr w:type="spell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-r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tmp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vsa_reader_new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/</w:t>
      </w:r>
      <w:r w:rsidRPr="00605F89">
        <w:rPr>
          <w:rFonts w:ascii="Menlo" w:hAnsi="Menlo" w:cs="Menlo"/>
          <w:color w:val="CC7C8A"/>
          <w:sz w:val="18"/>
          <w:szCs w:val="18"/>
          <w:lang w:val="fr-FR"/>
        </w:rPr>
        <w:t>*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/var/www/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iami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private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-platform/scripts/api/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/</w:t>
      </w:r>
    </w:p>
    <w:p w14:paraId="4F1D87CF" w14:textId="77777777" w:rsidR="00131AC6" w:rsidRPr="00605F89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3AEFF0EF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9A1DA7">
        <w:rPr>
          <w:rFonts w:ascii="Menlo" w:hAnsi="Menlo" w:cs="Menlo"/>
          <w:i/>
          <w:iCs/>
          <w:color w:val="E4E4E4"/>
          <w:sz w:val="18"/>
          <w:szCs w:val="18"/>
          <w:lang w:val="fr-FR"/>
        </w:rPr>
        <w:lastRenderedPageBreak/>
        <w:t># Permissions</w:t>
      </w:r>
    </w:p>
    <w:p w14:paraId="21FAC769" w14:textId="77777777" w:rsidR="00131AC6" w:rsidRPr="00605F89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605F89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chown</w:t>
      </w:r>
      <w:proofErr w:type="spell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-R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www-</w:t>
      </w:r>
      <w:proofErr w:type="gram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data:www</w:t>
      </w:r>
      <w:proofErr w:type="gram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-data</w:t>
      </w:r>
      <w:proofErr w:type="spell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/var/www/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iami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private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-platform/scripts/api/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</w:p>
    <w:p w14:paraId="2CC0BEAB" w14:textId="77777777" w:rsidR="00131AC6" w:rsidRPr="00605F89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394DC"/>
          <w:sz w:val="18"/>
          <w:szCs w:val="18"/>
          <w:lang w:val="fr-FR"/>
        </w:rPr>
      </w:pPr>
      <w:proofErr w:type="spellStart"/>
      <w:proofErr w:type="gramStart"/>
      <w:r w:rsidRPr="00605F89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chmod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+x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/var/www/iami-private-platform/scripts/api/vsa_reader/start_app.sh</w:t>
      </w:r>
    </w:p>
    <w:p w14:paraId="795F7072" w14:textId="77777777" w:rsidR="00131AC6" w:rsidRPr="00ED1A2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394DC"/>
          <w:sz w:val="18"/>
          <w:szCs w:val="18"/>
          <w:lang w:val="fr-FR"/>
        </w:rPr>
      </w:pPr>
      <w:proofErr w:type="gram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ou</w:t>
      </w:r>
      <w:proofErr w:type="gramEnd"/>
      <w:r w:rsidRPr="00ED1A23">
        <w:rPr>
          <w:rFonts w:ascii="Menlo" w:hAnsi="Menlo" w:cs="Menlo"/>
          <w:color w:val="E394DC"/>
          <w:sz w:val="18"/>
          <w:szCs w:val="18"/>
          <w:lang w:val="fr-FR"/>
        </w:rPr>
        <w:t xml:space="preserve"> </w:t>
      </w:r>
    </w:p>
    <w:p w14:paraId="5D69CCCF" w14:textId="77777777" w:rsidR="00131AC6" w:rsidRPr="00ED1A2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ED1A23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ED1A23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ED1A23">
        <w:rPr>
          <w:rFonts w:ascii="Menlo" w:hAnsi="Menlo" w:cs="Menlo"/>
          <w:color w:val="E394DC"/>
          <w:sz w:val="18"/>
          <w:szCs w:val="18"/>
          <w:lang w:val="fr-FR"/>
        </w:rPr>
        <w:t>chmod</w:t>
      </w:r>
      <w:r w:rsidRPr="00ED1A23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ED1A23">
        <w:rPr>
          <w:rFonts w:ascii="Menlo" w:hAnsi="Menlo" w:cs="Menlo"/>
          <w:color w:val="E394DC"/>
          <w:sz w:val="18"/>
          <w:szCs w:val="18"/>
          <w:lang w:val="fr-FR"/>
        </w:rPr>
        <w:t>+x</w:t>
      </w:r>
      <w:r w:rsidRPr="00ED1A23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ED1A23">
        <w:rPr>
          <w:rFonts w:ascii="Menlo" w:hAnsi="Menlo" w:cs="Menlo"/>
          <w:color w:val="E394DC"/>
          <w:sz w:val="18"/>
          <w:szCs w:val="18"/>
          <w:lang w:val="fr-FR"/>
        </w:rPr>
        <w:t>/var/www/</w:t>
      </w:r>
      <w:proofErr w:type="spell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iami</w:t>
      </w:r>
      <w:proofErr w:type="spellEnd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-</w:t>
      </w:r>
      <w:proofErr w:type="spell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private</w:t>
      </w:r>
      <w:proofErr w:type="spellEnd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-platform/scripts/api/</w:t>
      </w:r>
      <w:proofErr w:type="spell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  <w:proofErr w:type="gram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/.</w:t>
      </w:r>
      <w:proofErr w:type="spell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start</w:t>
      </w:r>
      <w:proofErr w:type="gramEnd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_app</w:t>
      </w:r>
      <w:proofErr w:type="spellEnd"/>
    </w:p>
    <w:p w14:paraId="3EE303BB" w14:textId="77777777" w:rsidR="00131AC6" w:rsidRPr="00ED1A2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2612F14E" w14:textId="77777777" w:rsidR="00131AC6" w:rsidRPr="00ED1A2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3FC0050B" w14:textId="77777777" w:rsid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</w:rPr>
      </w:pPr>
      <w:r>
        <w:rPr>
          <w:rFonts w:ascii="Menlo" w:hAnsi="Menlo" w:cs="Menlo"/>
          <w:i/>
          <w:iCs/>
          <w:color w:val="E4E4E4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E4E4E4"/>
          <w:sz w:val="18"/>
          <w:szCs w:val="18"/>
        </w:rPr>
        <w:t>Redémarrer</w:t>
      </w:r>
      <w:proofErr w:type="spellEnd"/>
    </w:p>
    <w:p w14:paraId="448E4A51" w14:textId="77777777" w:rsid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</w:rPr>
      </w:pPr>
      <w:proofErr w:type="spellStart"/>
      <w:r>
        <w:rPr>
          <w:rFonts w:ascii="Menlo" w:hAnsi="Menlo" w:cs="Menlo"/>
          <w:color w:val="EFB080"/>
          <w:sz w:val="18"/>
          <w:szCs w:val="18"/>
        </w:rPr>
        <w:t>sudo</w:t>
      </w:r>
      <w:proofErr w:type="spellEnd"/>
      <w:r>
        <w:rPr>
          <w:rFonts w:ascii="Menlo" w:hAnsi="Menlo" w:cs="Menlo"/>
          <w:color w:val="E4E4E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394DC"/>
          <w:sz w:val="18"/>
          <w:szCs w:val="18"/>
        </w:rPr>
        <w:t>systemctl</w:t>
      </w:r>
      <w:proofErr w:type="spellEnd"/>
      <w:r>
        <w:rPr>
          <w:rFonts w:ascii="Menlo" w:hAnsi="Menlo" w:cs="Menlo"/>
          <w:color w:val="E4E4E4"/>
          <w:sz w:val="18"/>
          <w:szCs w:val="18"/>
        </w:rPr>
        <w:t xml:space="preserve"> </w:t>
      </w:r>
      <w:r>
        <w:rPr>
          <w:rFonts w:ascii="Menlo" w:hAnsi="Menlo" w:cs="Menlo"/>
          <w:color w:val="E394DC"/>
          <w:sz w:val="18"/>
          <w:szCs w:val="18"/>
        </w:rPr>
        <w:t>start</w:t>
      </w:r>
      <w:r>
        <w:rPr>
          <w:rFonts w:ascii="Menlo" w:hAnsi="Menlo" w:cs="Menlo"/>
          <w:color w:val="E4E4E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394DC"/>
          <w:sz w:val="18"/>
          <w:szCs w:val="18"/>
        </w:rPr>
        <w:t>vsa_reader</w:t>
      </w:r>
      <w:proofErr w:type="spellEnd"/>
    </w:p>
    <w:p w14:paraId="0C5615FD" w14:textId="77777777" w:rsidR="006667FF" w:rsidRDefault="006667FF" w:rsidP="00115E23"/>
    <w:p w14:paraId="3EA127B8" w14:textId="77777777" w:rsidR="00115E23" w:rsidRDefault="00115E23" w:rsidP="00115E23"/>
    <w:p w14:paraId="38DA7E9E" w14:textId="2496D2C6" w:rsidR="00115E23" w:rsidRPr="00115E23" w:rsidRDefault="00115E23" w:rsidP="00115E23">
      <w:pPr>
        <w:pStyle w:val="Heading1"/>
        <w:numPr>
          <w:ilvl w:val="0"/>
          <w:numId w:val="13"/>
        </w:numPr>
      </w:pPr>
      <w:r>
        <w:t>Gestion clients</w:t>
      </w:r>
    </w:p>
    <w:p w14:paraId="17F2C104" w14:textId="77777777" w:rsidR="00115E23" w:rsidRDefault="00115E23">
      <w:pPr>
        <w:rPr>
          <w:rFonts w:ascii="Helvetica Neue" w:hAnsi="Helvetica Neue"/>
          <w:color w:val="29295E"/>
          <w:sz w:val="22"/>
        </w:rPr>
      </w:pPr>
    </w:p>
    <w:p w14:paraId="6E5DB5E1" w14:textId="77777777" w:rsidR="00115E23" w:rsidRDefault="00115E23"/>
    <w:p w14:paraId="5B206268" w14:textId="77777777" w:rsidR="006667FF" w:rsidRDefault="006667FF"/>
    <w:p w14:paraId="7C9EC66C" w14:textId="524CB01A" w:rsidR="00085B90" w:rsidRDefault="00085B90" w:rsidP="00085B90">
      <w:pPr>
        <w:pStyle w:val="Heading1"/>
        <w:numPr>
          <w:ilvl w:val="0"/>
          <w:numId w:val="13"/>
        </w:numPr>
      </w:pPr>
      <w:r>
        <w:t>Modèles LLM</w:t>
      </w:r>
    </w:p>
    <w:p w14:paraId="43ECFA11" w14:textId="77777777" w:rsidR="006667FF" w:rsidRDefault="006667FF"/>
    <w:p w14:paraId="5A894FE3" w14:textId="19D95661" w:rsidR="00085B90" w:rsidRDefault="00085B90" w:rsidP="00085B90">
      <w:pPr>
        <w:pStyle w:val="Heading2"/>
        <w:numPr>
          <w:ilvl w:val="1"/>
          <w:numId w:val="13"/>
        </w:numPr>
      </w:pPr>
      <w:r>
        <w:t>Voir les modeles</w:t>
      </w:r>
    </w:p>
    <w:p w14:paraId="795CC479" w14:textId="77777777" w:rsidR="00085B90" w:rsidRPr="00085B90" w:rsidRDefault="00085B90" w:rsidP="00085B90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085B90">
        <w:rPr>
          <w:rFonts w:ascii="Menlo" w:hAnsi="Menlo" w:cs="Menlo"/>
          <w:color w:val="EFB080"/>
          <w:sz w:val="18"/>
          <w:szCs w:val="18"/>
          <w:lang w:val="fr-FR"/>
        </w:rPr>
        <w:t>ollama</w:t>
      </w:r>
      <w:proofErr w:type="spellEnd"/>
      <w:proofErr w:type="gramEnd"/>
      <w:r w:rsidRPr="00085B90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lis</w:t>
      </w:r>
      <w:r>
        <w:rPr>
          <w:rFonts w:ascii="Menlo" w:hAnsi="Menlo" w:cs="Menlo"/>
          <w:color w:val="E394DC"/>
          <w:sz w:val="18"/>
          <w:szCs w:val="18"/>
          <w:lang w:val="fr-FR"/>
        </w:rPr>
        <w:t>t</w:t>
      </w:r>
      <w:proofErr w:type="spellEnd"/>
    </w:p>
    <w:p w14:paraId="76EA5170" w14:textId="77777777" w:rsidR="00085B90" w:rsidRPr="00085B90" w:rsidRDefault="00085B90" w:rsidP="00085B90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gramStart"/>
      <w:r w:rsidRPr="00085B90">
        <w:rPr>
          <w:rFonts w:ascii="Menlo" w:hAnsi="Menlo" w:cs="Menlo"/>
          <w:color w:val="EFB080"/>
          <w:sz w:val="18"/>
          <w:szCs w:val="18"/>
          <w:lang w:val="fr-FR"/>
        </w:rPr>
        <w:t>ls</w:t>
      </w:r>
      <w:proofErr w:type="gramEnd"/>
      <w:r w:rsidRPr="00085B90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085B90">
        <w:rPr>
          <w:rFonts w:ascii="Menlo" w:hAnsi="Menlo" w:cs="Menlo"/>
          <w:color w:val="E394DC"/>
          <w:sz w:val="18"/>
          <w:szCs w:val="18"/>
          <w:lang w:val="fr-FR"/>
        </w:rPr>
        <w:t>-la</w:t>
      </w:r>
      <w:r w:rsidRPr="00085B90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085B90">
        <w:rPr>
          <w:rFonts w:ascii="Menlo" w:hAnsi="Menlo" w:cs="Menlo"/>
          <w:color w:val="E394DC"/>
          <w:sz w:val="18"/>
          <w:szCs w:val="18"/>
          <w:lang w:val="fr-FR"/>
        </w:rPr>
        <w:t>~</w:t>
      </w:r>
      <w:proofErr w:type="gramStart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/.cache</w:t>
      </w:r>
      <w:proofErr w:type="gramEnd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/</w:t>
      </w:r>
      <w:proofErr w:type="spellStart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whisper</w:t>
      </w:r>
      <w:proofErr w:type="spellEnd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/</w:t>
      </w:r>
    </w:p>
    <w:p w14:paraId="0757CF8B" w14:textId="77777777" w:rsidR="006667FF" w:rsidRDefault="006667FF">
      <w:pPr>
        <w:rPr>
          <w:lang w:val="fr-FR"/>
        </w:rPr>
      </w:pPr>
    </w:p>
    <w:p w14:paraId="27B16908" w14:textId="77777777" w:rsidR="00085B90" w:rsidRDefault="00085B90">
      <w:pPr>
        <w:rPr>
          <w:lang w:val="fr-FR"/>
        </w:rPr>
      </w:pPr>
    </w:p>
    <w:p w14:paraId="7CA08ED0" w14:textId="77777777" w:rsidR="00085B90" w:rsidRPr="00085B90" w:rsidRDefault="00085B90">
      <w:pPr>
        <w:rPr>
          <w:lang w:val="fr-FR"/>
        </w:rPr>
      </w:pPr>
    </w:p>
    <w:p w14:paraId="3BB61448" w14:textId="4DEFD970" w:rsidR="00167A83" w:rsidRDefault="00A9395E" w:rsidP="00F84198">
      <w:pPr>
        <w:pStyle w:val="Heading1"/>
        <w:numPr>
          <w:ilvl w:val="0"/>
          <w:numId w:val="13"/>
        </w:numPr>
      </w:pPr>
      <w:r>
        <w:t>Scripts</w:t>
      </w:r>
    </w:p>
    <w:p w14:paraId="2A29AF4A" w14:textId="6BA1A66A" w:rsidR="009F6773" w:rsidRDefault="009F6773" w:rsidP="009F6773">
      <w:pPr>
        <w:pStyle w:val="Heading2"/>
        <w:numPr>
          <w:ilvl w:val="1"/>
          <w:numId w:val="13"/>
        </w:numPr>
      </w:pPr>
      <w:r>
        <w:lastRenderedPageBreak/>
        <w:t>DOCKER</w:t>
      </w:r>
    </w:p>
    <w:p w14:paraId="0D329433" w14:textId="77777777" w:rsidR="00896568" w:rsidRDefault="00896568" w:rsidP="00AC2D19"/>
    <w:p w14:paraId="333B6F7A" w14:textId="77777777" w:rsidR="00896568" w:rsidRDefault="00896568" w:rsidP="00AC2D19"/>
    <w:p w14:paraId="5ECE0648" w14:textId="77777777" w:rsidR="00896568" w:rsidRDefault="00AC2D19" w:rsidP="00896568">
      <w:pPr>
        <w:pStyle w:val="ListParagraph"/>
        <w:numPr>
          <w:ilvl w:val="0"/>
          <w:numId w:val="15"/>
        </w:numPr>
        <w:rPr>
          <w:lang w:val="fr-FR"/>
        </w:rPr>
      </w:pPr>
      <w:r w:rsidRPr="00896568">
        <w:rPr>
          <w:lang w:val="fr-FR"/>
        </w:rPr>
        <w:t>Mise à jour des paquets</w:t>
      </w:r>
    </w:p>
    <w:p w14:paraId="1F1E79EF" w14:textId="77777777" w:rsidR="00896568" w:rsidRDefault="00AC2D19" w:rsidP="00AC2D19">
      <w:pPr>
        <w:pStyle w:val="ListParagraph"/>
        <w:numPr>
          <w:ilvl w:val="1"/>
          <w:numId w:val="15"/>
        </w:numPr>
        <w:rPr>
          <w:lang w:val="fr-FR"/>
        </w:rPr>
      </w:pPr>
      <w:proofErr w:type="spellStart"/>
      <w:proofErr w:type="gramStart"/>
      <w:r w:rsidRPr="00896568">
        <w:rPr>
          <w:lang w:val="fr-FR"/>
        </w:rPr>
        <w:t>sudo</w:t>
      </w:r>
      <w:proofErr w:type="spellEnd"/>
      <w:proofErr w:type="gramEnd"/>
      <w:r w:rsidRPr="00896568">
        <w:rPr>
          <w:lang w:val="fr-FR"/>
        </w:rPr>
        <w:t xml:space="preserve"> apt-get update</w:t>
      </w:r>
    </w:p>
    <w:p w14:paraId="68502EA6" w14:textId="13A7957C" w:rsidR="00AC2D19" w:rsidRPr="00896568" w:rsidRDefault="00AC2D19" w:rsidP="00AC2D19">
      <w:pPr>
        <w:pStyle w:val="ListParagraph"/>
        <w:numPr>
          <w:ilvl w:val="1"/>
          <w:numId w:val="15"/>
        </w:numPr>
      </w:pPr>
      <w:proofErr w:type="spellStart"/>
      <w:r>
        <w:t>sudo</w:t>
      </w:r>
      <w:proofErr w:type="spellEnd"/>
      <w:r>
        <w:t xml:space="preserve"> apt-get install -y ca-certificates curl </w:t>
      </w:r>
      <w:proofErr w:type="spellStart"/>
      <w:r>
        <w:t>gnupg</w:t>
      </w:r>
      <w:proofErr w:type="spellEnd"/>
    </w:p>
    <w:p w14:paraId="7E891360" w14:textId="67D3EB23" w:rsidR="00AC2D19" w:rsidRPr="00896568" w:rsidRDefault="00AC2D19" w:rsidP="00896568">
      <w:pPr>
        <w:pStyle w:val="ListParagraph"/>
        <w:numPr>
          <w:ilvl w:val="0"/>
          <w:numId w:val="15"/>
        </w:numPr>
        <w:rPr>
          <w:lang w:val="fr-FR"/>
        </w:rPr>
      </w:pPr>
      <w:r w:rsidRPr="00896568">
        <w:rPr>
          <w:lang w:val="fr-FR"/>
        </w:rPr>
        <w:t>Clé et dépôt Docker</w:t>
      </w:r>
    </w:p>
    <w:p w14:paraId="317DB7CB" w14:textId="77777777" w:rsidR="00896568" w:rsidRPr="00896568" w:rsidRDefault="00AC2D19" w:rsidP="00AC2D19">
      <w:pPr>
        <w:pStyle w:val="ListParagraph"/>
        <w:numPr>
          <w:ilvl w:val="1"/>
          <w:numId w:val="15"/>
        </w:numPr>
      </w:pPr>
      <w:proofErr w:type="spellStart"/>
      <w:r w:rsidRPr="00896568">
        <w:t>sudo</w:t>
      </w:r>
      <w:proofErr w:type="spellEnd"/>
      <w:r w:rsidRPr="00896568">
        <w:t xml:space="preserve"> install -m 0755 -d /</w:t>
      </w:r>
      <w:proofErr w:type="spellStart"/>
      <w:r w:rsidRPr="00896568">
        <w:t>etc</w:t>
      </w:r>
      <w:proofErr w:type="spellEnd"/>
      <w:r w:rsidRPr="00896568">
        <w:t>/apt/keyrings</w:t>
      </w:r>
    </w:p>
    <w:p w14:paraId="699154E2" w14:textId="77777777" w:rsidR="00896568" w:rsidRPr="00896568" w:rsidRDefault="00AC2D19" w:rsidP="00AC2D19">
      <w:pPr>
        <w:pStyle w:val="ListParagraph"/>
        <w:numPr>
          <w:ilvl w:val="1"/>
          <w:numId w:val="15"/>
        </w:numPr>
      </w:pPr>
      <w:r w:rsidRPr="00896568">
        <w:t>curl -</w:t>
      </w:r>
      <w:proofErr w:type="spellStart"/>
      <w:r w:rsidRPr="00896568">
        <w:t>fsSL</w:t>
      </w:r>
      <w:proofErr w:type="spellEnd"/>
      <w:r w:rsidRPr="00896568">
        <w:t xml:space="preserve"> https://download.docker.com/linux/ubuntu/gpg | </w:t>
      </w:r>
      <w:proofErr w:type="spellStart"/>
      <w:r w:rsidRPr="00896568">
        <w:t>sudo</w:t>
      </w:r>
      <w:proofErr w:type="spellEnd"/>
      <w:r w:rsidRPr="00896568">
        <w:t xml:space="preserve"> </w:t>
      </w:r>
      <w:proofErr w:type="spellStart"/>
      <w:r w:rsidRPr="00896568">
        <w:t>gpg</w:t>
      </w:r>
      <w:proofErr w:type="spellEnd"/>
      <w:r w:rsidRPr="00896568">
        <w:t xml:space="preserve"> --</w:t>
      </w:r>
      <w:proofErr w:type="spellStart"/>
      <w:r w:rsidRPr="00896568">
        <w:t>dearmor</w:t>
      </w:r>
      <w:proofErr w:type="spellEnd"/>
      <w:r w:rsidRPr="00896568">
        <w:t xml:space="preserve"> -o /</w:t>
      </w:r>
      <w:proofErr w:type="spellStart"/>
      <w:r w:rsidRPr="00896568">
        <w:t>etc</w:t>
      </w:r>
      <w:proofErr w:type="spellEnd"/>
      <w:r w:rsidRPr="00896568">
        <w:t>/apt/keyrings/</w:t>
      </w:r>
      <w:proofErr w:type="spellStart"/>
      <w:r w:rsidRPr="00896568">
        <w:t>docker.gpg</w:t>
      </w:r>
      <w:proofErr w:type="spellEnd"/>
    </w:p>
    <w:p w14:paraId="7B71FC20" w14:textId="77777777" w:rsidR="00896568" w:rsidRDefault="00AC2D19" w:rsidP="00AC2D19">
      <w:pPr>
        <w:pStyle w:val="ListParagraph"/>
        <w:numPr>
          <w:ilvl w:val="1"/>
          <w:numId w:val="15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a+r</w:t>
      </w:r>
      <w:proofErr w:type="spellEnd"/>
      <w:r>
        <w:t xml:space="preserve"> /</w:t>
      </w:r>
      <w:proofErr w:type="spellStart"/>
      <w:r>
        <w:t>etc</w:t>
      </w:r>
      <w:proofErr w:type="spellEnd"/>
      <w:r>
        <w:t>/apt/keyrings/</w:t>
      </w:r>
      <w:proofErr w:type="spellStart"/>
      <w:r>
        <w:t>docker.gpg</w:t>
      </w:r>
      <w:proofErr w:type="spellEnd"/>
    </w:p>
    <w:p w14:paraId="0E8389E9" w14:textId="77777777" w:rsidR="00896568" w:rsidRDefault="00AC2D19" w:rsidP="00AC2D19">
      <w:pPr>
        <w:pStyle w:val="ListParagraph"/>
        <w:numPr>
          <w:ilvl w:val="1"/>
          <w:numId w:val="15"/>
        </w:numPr>
      </w:pPr>
      <w:r>
        <w:t>echo "deb [arch=$(</w:t>
      </w:r>
      <w:proofErr w:type="spellStart"/>
      <w:r>
        <w:t>dpkg</w:t>
      </w:r>
      <w:proofErr w:type="spellEnd"/>
      <w:r>
        <w:t xml:space="preserve"> --print-architecture) signed-by=/</w:t>
      </w:r>
      <w:proofErr w:type="spellStart"/>
      <w:r>
        <w:t>etc</w:t>
      </w:r>
      <w:proofErr w:type="spellEnd"/>
      <w:r>
        <w:t>/apt/keyrings/</w:t>
      </w:r>
      <w:proofErr w:type="spellStart"/>
      <w:r>
        <w:t>docker.gpg</w:t>
      </w:r>
      <w:proofErr w:type="spellEnd"/>
      <w:r>
        <w:t>] https://download.docker.com/linux/ubuntu $(. /</w:t>
      </w:r>
      <w:proofErr w:type="spellStart"/>
      <w:r>
        <w:t>etc</w:t>
      </w:r>
      <w:proofErr w:type="spellEnd"/>
      <w:r>
        <w:t>/</w:t>
      </w:r>
      <w:proofErr w:type="spellStart"/>
      <w:r>
        <w:t>os</w:t>
      </w:r>
      <w:proofErr w:type="spellEnd"/>
      <w:r>
        <w:t xml:space="preserve">-release &amp;&amp; echo "$VERSION_CODENAME") stable"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docker.list</w:t>
      </w:r>
      <w:proofErr w:type="spellEnd"/>
      <w:r>
        <w:t xml:space="preserve"> &gt; /dev/null</w:t>
      </w:r>
    </w:p>
    <w:p w14:paraId="6E2F9554" w14:textId="77777777" w:rsidR="00896568" w:rsidRDefault="00AC2D19" w:rsidP="00AC2D19">
      <w:pPr>
        <w:pStyle w:val="ListParagraph"/>
        <w:numPr>
          <w:ilvl w:val="1"/>
          <w:numId w:val="15"/>
        </w:numPr>
      </w:pPr>
      <w:proofErr w:type="spellStart"/>
      <w:r>
        <w:t>sudo</w:t>
      </w:r>
      <w:proofErr w:type="spellEnd"/>
      <w:r>
        <w:t xml:space="preserve"> apt-get update</w:t>
      </w:r>
    </w:p>
    <w:p w14:paraId="7DAC3F8A" w14:textId="1983BE7E" w:rsidR="009F6773" w:rsidRDefault="00AC2D19" w:rsidP="00AC2D19">
      <w:pPr>
        <w:pStyle w:val="ListParagraph"/>
        <w:numPr>
          <w:ilvl w:val="1"/>
          <w:numId w:val="15"/>
        </w:numPr>
      </w:pPr>
      <w:proofErr w:type="spellStart"/>
      <w:r>
        <w:t>sudo</w:t>
      </w:r>
      <w:proofErr w:type="spellEnd"/>
      <w:r>
        <w:t xml:space="preserve"> apt-get install -y docker-</w:t>
      </w:r>
      <w:proofErr w:type="spellStart"/>
      <w:r>
        <w:t>ce</w:t>
      </w:r>
      <w:proofErr w:type="spellEnd"/>
      <w:r>
        <w:t xml:space="preserve"> docker-</w:t>
      </w:r>
      <w:proofErr w:type="spellStart"/>
      <w:r>
        <w:t>ce</w:t>
      </w:r>
      <w:proofErr w:type="spellEnd"/>
      <w:r>
        <w:t>-cli containerd.io docker-</w:t>
      </w:r>
      <w:proofErr w:type="spellStart"/>
      <w:r>
        <w:t>buildx</w:t>
      </w:r>
      <w:proofErr w:type="spellEnd"/>
      <w:r>
        <w:t>-plugin docker-compose-plugin</w:t>
      </w:r>
    </w:p>
    <w:p w14:paraId="4D39F12F" w14:textId="77777777" w:rsidR="002C1EB2" w:rsidRPr="009F6773" w:rsidRDefault="002C1EB2" w:rsidP="002C1EB2"/>
    <w:p w14:paraId="5334D4AA" w14:textId="3A2B2A82" w:rsidR="00167A83" w:rsidRDefault="006667FF" w:rsidP="006667FF">
      <w:pPr>
        <w:pStyle w:val="Heading2"/>
        <w:numPr>
          <w:ilvl w:val="1"/>
          <w:numId w:val="13"/>
        </w:numPr>
      </w:pPr>
      <w:r>
        <w:t>Compétences</w:t>
      </w:r>
    </w:p>
    <w:p w14:paraId="35EC3622" w14:textId="6EAD7F8B" w:rsidR="007440A3" w:rsidRDefault="00632CDE" w:rsidP="00632CDE">
      <w:pPr>
        <w:tabs>
          <w:tab w:val="left" w:pos="6253"/>
        </w:tabs>
      </w:pPr>
      <w:r>
        <w:tab/>
      </w:r>
    </w:p>
    <w:p w14:paraId="732C22EC" w14:textId="77777777" w:rsidR="00131AC6" w:rsidRDefault="00131AC6" w:rsidP="007440A3">
      <w:pPr>
        <w:rPr>
          <w:b/>
          <w:bCs/>
        </w:rPr>
      </w:pPr>
    </w:p>
    <w:p w14:paraId="7F9685B5" w14:textId="77777777" w:rsidR="00131AC6" w:rsidRDefault="00131AC6" w:rsidP="007440A3">
      <w:pPr>
        <w:rPr>
          <w:b/>
          <w:bCs/>
        </w:rPr>
      </w:pPr>
    </w:p>
    <w:p w14:paraId="74204B5F" w14:textId="137FC5E1" w:rsidR="00131AC6" w:rsidRDefault="005B2FE5" w:rsidP="00131AC6">
      <w:pPr>
        <w:pStyle w:val="Heading2"/>
        <w:numPr>
          <w:ilvl w:val="1"/>
          <w:numId w:val="13"/>
        </w:numPr>
      </w:pPr>
      <w:r>
        <w:t>Calcul de distance et geocode</w:t>
      </w:r>
    </w:p>
    <w:p w14:paraId="52FA300E" w14:textId="0E58F023" w:rsidR="00FA0B0E" w:rsidRDefault="00FA0B0E" w:rsidP="00FA0B0E">
      <w:pPr>
        <w:pStyle w:val="Heading3"/>
        <w:numPr>
          <w:ilvl w:val="2"/>
          <w:numId w:val="13"/>
        </w:numPr>
      </w:pPr>
      <w:r>
        <w:t>Mise en place</w:t>
      </w:r>
    </w:p>
    <w:p w14:paraId="1639329B" w14:textId="77777777" w:rsidR="00FA0B0E" w:rsidRDefault="00FA0B0E" w:rsidP="00FA0B0E"/>
    <w:p w14:paraId="7AA39AD2" w14:textId="092F73B8" w:rsidR="004F2D7E" w:rsidRDefault="004F2D7E" w:rsidP="004F2D7E">
      <w:pPr>
        <w:pStyle w:val="ListParagraph"/>
        <w:numPr>
          <w:ilvl w:val="0"/>
          <w:numId w:val="14"/>
        </w:numPr>
      </w:pPr>
      <w:r>
        <w:t xml:space="preserve">Se connecter au </w:t>
      </w:r>
      <w:proofErr w:type="spellStart"/>
      <w:r>
        <w:t>serveur</w:t>
      </w:r>
      <w:proofErr w:type="spellEnd"/>
    </w:p>
    <w:p w14:paraId="7C9A87BA" w14:textId="1695CC4D" w:rsidR="004F2D7E" w:rsidRDefault="004F2D7E" w:rsidP="004F2D7E">
      <w:pPr>
        <w:pStyle w:val="ListParagraph"/>
        <w:numPr>
          <w:ilvl w:val="0"/>
          <w:numId w:val="14"/>
        </w:numPr>
      </w:pPr>
      <w:proofErr w:type="spellStart"/>
      <w:r w:rsidRPr="004F2D7E">
        <w:t>chmod</w:t>
      </w:r>
      <w:proofErr w:type="spellEnd"/>
      <w:r w:rsidRPr="004F2D7E">
        <w:t xml:space="preserve"> +x /</w:t>
      </w:r>
      <w:r w:rsidR="008F2B60">
        <w:t>script/deployment</w:t>
      </w:r>
      <w:r w:rsidRPr="004F2D7E">
        <w:t>/setup_graphhopper_ubuntu.sh</w:t>
      </w:r>
    </w:p>
    <w:p w14:paraId="7B423657" w14:textId="6C776462" w:rsidR="004F2D7E" w:rsidRDefault="00D24148" w:rsidP="004F2D7E">
      <w:pPr>
        <w:pStyle w:val="ListParagraph"/>
        <w:numPr>
          <w:ilvl w:val="0"/>
          <w:numId w:val="14"/>
        </w:numPr>
      </w:pPr>
      <w:r w:rsidRPr="004F2D7E">
        <w:t>/</w:t>
      </w:r>
      <w:r>
        <w:t>script/deployment</w:t>
      </w:r>
      <w:r w:rsidRPr="004F2D7E">
        <w:t xml:space="preserve"> </w:t>
      </w:r>
      <w:r w:rsidR="004F2D7E" w:rsidRPr="004F2D7E">
        <w:t>/setup_graphhopper_ubuntu.sh</w:t>
      </w:r>
    </w:p>
    <w:p w14:paraId="78B1FF6E" w14:textId="40248D92" w:rsidR="00D24148" w:rsidRDefault="00D24148" w:rsidP="004F2D7E">
      <w:pPr>
        <w:pStyle w:val="ListParagraph"/>
        <w:numPr>
          <w:ilvl w:val="0"/>
          <w:numId w:val="14"/>
        </w:numPr>
        <w:rPr>
          <w:lang w:val="fr-FR"/>
        </w:rPr>
      </w:pPr>
      <w:r w:rsidRPr="004774F1">
        <w:rPr>
          <w:lang w:val="fr-FR"/>
        </w:rPr>
        <w:t xml:space="preserve">Suivre l’avancée : </w:t>
      </w:r>
      <w:r w:rsidRPr="004774F1">
        <w:rPr>
          <w:lang w:val="fr-FR"/>
        </w:rPr>
        <w:t xml:space="preserve">docker logs -f </w:t>
      </w:r>
      <w:proofErr w:type="spellStart"/>
      <w:r w:rsidRPr="004774F1">
        <w:rPr>
          <w:lang w:val="fr-FR"/>
        </w:rPr>
        <w:t>graphhopper</w:t>
      </w:r>
      <w:proofErr w:type="spellEnd"/>
    </w:p>
    <w:p w14:paraId="11604036" w14:textId="2D75DCC7" w:rsidR="004774F1" w:rsidRDefault="004774F1" w:rsidP="004774F1">
      <w:pPr>
        <w:pStyle w:val="ListParagraph"/>
        <w:numPr>
          <w:ilvl w:val="0"/>
          <w:numId w:val="14"/>
        </w:numPr>
      </w:pPr>
      <w:proofErr w:type="gramStart"/>
      <w:r w:rsidRPr="004774F1">
        <w:t>Tester :</w:t>
      </w:r>
      <w:proofErr w:type="gramEnd"/>
      <w:r w:rsidRPr="004774F1">
        <w:t xml:space="preserve"> </w:t>
      </w:r>
      <w:r w:rsidRPr="004774F1">
        <w:t xml:space="preserve">curl </w:t>
      </w:r>
      <w:hyperlink r:id="rId10" w:history="1">
        <w:r w:rsidRPr="001070D4">
          <w:rPr>
            <w:rStyle w:val="Hyperlink"/>
          </w:rPr>
          <w:t>http://localhost:8989/route?point=48.8566,2.3522&amp;point=45.7640,4.8357&amp;vehicle=car</w:t>
        </w:r>
      </w:hyperlink>
    </w:p>
    <w:p w14:paraId="232DBA48" w14:textId="679B1633" w:rsidR="004774F1" w:rsidRDefault="004774F1" w:rsidP="004774F1">
      <w:pPr>
        <w:pStyle w:val="ListParagraph"/>
        <w:numPr>
          <w:ilvl w:val="0"/>
          <w:numId w:val="14"/>
        </w:numPr>
      </w:pPr>
      <w:r>
        <w:t xml:space="preserve">Modifier </w:t>
      </w:r>
      <w:proofErr w:type="gramStart"/>
      <w:r>
        <w:t>le .env</w:t>
      </w:r>
      <w:proofErr w:type="gramEnd"/>
      <w:r>
        <w:t xml:space="preserve"> </w:t>
      </w:r>
    </w:p>
    <w:p w14:paraId="1038A8A5" w14:textId="77777777" w:rsidR="004774F1" w:rsidRDefault="004774F1" w:rsidP="004774F1">
      <w:pPr>
        <w:pStyle w:val="ListParagraph"/>
        <w:numPr>
          <w:ilvl w:val="1"/>
          <w:numId w:val="14"/>
        </w:numPr>
      </w:pPr>
      <w:r>
        <w:t>export GRAPHHOPPER_URL="http://localhost:8989"</w:t>
      </w:r>
    </w:p>
    <w:p w14:paraId="3E909054" w14:textId="68AA6B3A" w:rsidR="004774F1" w:rsidRDefault="004774F1" w:rsidP="004774F1">
      <w:pPr>
        <w:pStyle w:val="ListParagraph"/>
        <w:numPr>
          <w:ilvl w:val="1"/>
          <w:numId w:val="14"/>
        </w:numPr>
      </w:pPr>
      <w:r>
        <w:lastRenderedPageBreak/>
        <w:t>export NAVITIA_IDF_API_KEY="</w:t>
      </w:r>
      <w:proofErr w:type="spellStart"/>
      <w:r>
        <w:t>ta_cle_navitia</w:t>
      </w:r>
      <w:proofErr w:type="spellEnd"/>
      <w:r>
        <w:t>"</w:t>
      </w:r>
    </w:p>
    <w:p w14:paraId="6F495CF3" w14:textId="77777777" w:rsidR="00711A16" w:rsidRDefault="00711A16" w:rsidP="00711A16">
      <w:pPr>
        <w:pStyle w:val="ListParagraph"/>
        <w:numPr>
          <w:ilvl w:val="0"/>
          <w:numId w:val="14"/>
        </w:numPr>
      </w:pPr>
      <w:r>
        <w:t xml:space="preserve">Installer avec </w:t>
      </w:r>
      <w:proofErr w:type="spellStart"/>
      <w:r>
        <w:t>seulement</w:t>
      </w:r>
      <w:proofErr w:type="spellEnd"/>
      <w:r>
        <w:t xml:space="preserve"> opensource </w:t>
      </w:r>
    </w:p>
    <w:p w14:paraId="0BC1AE37" w14:textId="49702BB3" w:rsidR="00711A16" w:rsidRDefault="00711A16" w:rsidP="00711A16">
      <w:pPr>
        <w:pStyle w:val="ListParagraph"/>
        <w:numPr>
          <w:ilvl w:val="1"/>
          <w:numId w:val="14"/>
        </w:numPr>
      </w:pPr>
      <w:proofErr w:type="spellStart"/>
      <w:r>
        <w:t>chmod</w:t>
      </w:r>
      <w:proofErr w:type="spellEnd"/>
      <w:r>
        <w:t xml:space="preserve"> +x scripts/deployment/install_routing_complete.sh</w:t>
      </w:r>
    </w:p>
    <w:p w14:paraId="0AE305BF" w14:textId="204526C9" w:rsidR="00711A16" w:rsidRPr="004774F1" w:rsidRDefault="00711A16" w:rsidP="00711A16">
      <w:pPr>
        <w:pStyle w:val="ListParagraph"/>
        <w:numPr>
          <w:ilvl w:val="1"/>
          <w:numId w:val="14"/>
        </w:numPr>
      </w:pPr>
      <w:r>
        <w:t>./scripts/deployment/install_routing_complete.sh</w:t>
      </w:r>
    </w:p>
    <w:p w14:paraId="4A6B86D5" w14:textId="77777777" w:rsidR="00FA0B0E" w:rsidRPr="004774F1" w:rsidRDefault="00FA0B0E" w:rsidP="00FA0B0E"/>
    <w:p w14:paraId="6C160450" w14:textId="130A485F" w:rsidR="00FA0B0E" w:rsidRDefault="00FA0B0E" w:rsidP="00FA0B0E">
      <w:pPr>
        <w:pStyle w:val="Heading3"/>
        <w:numPr>
          <w:ilvl w:val="2"/>
          <w:numId w:val="13"/>
        </w:numPr>
      </w:pPr>
      <w:r>
        <w:t>Maintenance</w:t>
      </w:r>
    </w:p>
    <w:p w14:paraId="139D43E9" w14:textId="77777777" w:rsidR="00581196" w:rsidRDefault="00581196" w:rsidP="00581196"/>
    <w:p w14:paraId="0DEA3399" w14:textId="019E02AB" w:rsidR="00581196" w:rsidRDefault="00581196" w:rsidP="00581196">
      <w:pPr>
        <w:rPr>
          <w:b/>
          <w:bCs/>
          <w:lang w:val="fr-FR"/>
        </w:rPr>
      </w:pPr>
      <w:r w:rsidRPr="00581196">
        <w:rPr>
          <w:b/>
          <w:bCs/>
          <w:lang w:val="fr-FR"/>
        </w:rPr>
        <w:t xml:space="preserve">Ou sont stockées les librairies ? </w:t>
      </w:r>
    </w:p>
    <w:p w14:paraId="7616293B" w14:textId="77777777" w:rsidR="00303B3E" w:rsidRPr="00303B3E" w:rsidRDefault="00303B3E" w:rsidP="00303B3E">
      <w:r w:rsidRPr="00303B3E">
        <w:t xml:space="preserve">   </w:t>
      </w:r>
      <w:proofErr w:type="spellStart"/>
      <w:r w:rsidRPr="00303B3E">
        <w:t>GraphHopper</w:t>
      </w:r>
      <w:proofErr w:type="spellEnd"/>
      <w:r w:rsidRPr="00303B3E">
        <w:t>: /home/ubuntu</w:t>
      </w:r>
      <w:proofErr w:type="gramStart"/>
      <w:r w:rsidRPr="00303B3E">
        <w:t>/.</w:t>
      </w:r>
      <w:proofErr w:type="spellStart"/>
      <w:r w:rsidRPr="00303B3E">
        <w:t>graphhopper</w:t>
      </w:r>
      <w:proofErr w:type="gramEnd"/>
      <w:r w:rsidRPr="00303B3E">
        <w:t>_data</w:t>
      </w:r>
      <w:proofErr w:type="spellEnd"/>
    </w:p>
    <w:p w14:paraId="7C3D308C" w14:textId="4B38BAD6" w:rsidR="00303B3E" w:rsidRDefault="00303B3E" w:rsidP="00303B3E">
      <w:r w:rsidRPr="00303B3E">
        <w:t xml:space="preserve">   </w:t>
      </w:r>
      <w:proofErr w:type="spellStart"/>
      <w:r w:rsidRPr="00303B3E">
        <w:t>OpenTripPlanner</w:t>
      </w:r>
      <w:proofErr w:type="spellEnd"/>
      <w:r w:rsidRPr="00303B3E">
        <w:t>: /home/ubuntu</w:t>
      </w:r>
      <w:proofErr w:type="gramStart"/>
      <w:r w:rsidRPr="00303B3E">
        <w:t>/.</w:t>
      </w:r>
      <w:proofErr w:type="spellStart"/>
      <w:r w:rsidRPr="00303B3E">
        <w:t>opentripplanner</w:t>
      </w:r>
      <w:proofErr w:type="gramEnd"/>
      <w:r w:rsidRPr="00303B3E">
        <w:t>_data</w:t>
      </w:r>
      <w:proofErr w:type="spellEnd"/>
      <w:r w:rsidRPr="00303B3E">
        <w:t>/graphs</w:t>
      </w:r>
    </w:p>
    <w:p w14:paraId="298A3C68" w14:textId="77777777" w:rsidR="002F0974" w:rsidRDefault="002F0974" w:rsidP="00303B3E"/>
    <w:p w14:paraId="17FF8B87" w14:textId="6C4096C9" w:rsidR="002F0974" w:rsidRPr="00303B3E" w:rsidRDefault="002F0974" w:rsidP="00303B3E">
      <w:r w:rsidRPr="002F0974">
        <w:drawing>
          <wp:inline distT="0" distB="0" distL="0" distR="0" wp14:anchorId="04E58F70" wp14:editId="3E6E7B97">
            <wp:extent cx="1456267" cy="4031878"/>
            <wp:effectExtent l="0" t="0" r="4445" b="0"/>
            <wp:docPr id="143947899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78992" name="Picture 1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6326" cy="405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0974" w:rsidRPr="00303B3E" w:rsidSect="00486772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25E118" w14:textId="77777777" w:rsidR="004A4F4B" w:rsidRDefault="004A4F4B" w:rsidP="0073326C">
      <w:pPr>
        <w:spacing w:before="0" w:after="0" w:line="240" w:lineRule="auto"/>
      </w:pPr>
      <w:r>
        <w:separator/>
      </w:r>
    </w:p>
  </w:endnote>
  <w:endnote w:type="continuationSeparator" w:id="0">
    <w:p w14:paraId="393B9A1F" w14:textId="77777777" w:rsidR="004A4F4B" w:rsidRDefault="004A4F4B" w:rsidP="0073326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HGGothicM">
    <w:altName w:val="Yu Gothic"/>
    <w:panose1 w:val="020B0604020202020204"/>
    <w:charset w:val="80"/>
    <w:family w:val="roman"/>
    <w:notTrueType/>
    <w:pitch w:val="default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 Light">
    <w:altName w:val="HELVETICA NEUE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471" w:type="pct"/>
      <w:jc w:val="center"/>
      <w:tblLayout w:type="fixed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073"/>
      <w:gridCol w:w="420"/>
      <w:gridCol w:w="2182"/>
      <w:gridCol w:w="2283"/>
      <w:gridCol w:w="284"/>
    </w:tblGrid>
    <w:tr w:rsidR="00486772" w14:paraId="395964B7" w14:textId="77777777" w:rsidTr="00486772">
      <w:trPr>
        <w:trHeight w:hRule="exact" w:val="3"/>
        <w:jc w:val="center"/>
      </w:trPr>
      <w:tc>
        <w:tcPr>
          <w:tcW w:w="5073" w:type="dxa"/>
          <w:shd w:val="clear" w:color="auto" w:fill="4E67C8" w:themeFill="accent1"/>
          <w:tcMar>
            <w:top w:w="0" w:type="dxa"/>
            <w:bottom w:w="0" w:type="dxa"/>
          </w:tcMar>
        </w:tcPr>
        <w:p w14:paraId="201A2418" w14:textId="375FE187" w:rsidR="00486772" w:rsidRDefault="0048677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4199272" wp14:editId="3739EED4">
                <wp:simplePos x="0" y="0"/>
                <wp:positionH relativeFrom="column">
                  <wp:posOffset>2791861</wp:posOffset>
                </wp:positionH>
                <wp:positionV relativeFrom="page">
                  <wp:posOffset>142875</wp:posOffset>
                </wp:positionV>
                <wp:extent cx="872490" cy="581025"/>
                <wp:effectExtent l="0" t="0" r="0" b="0"/>
                <wp:wrapNone/>
                <wp:docPr id="1460014132" name="Graphic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068087" name="Graphic 1492068087"/>
                        <pic:cNvPicPr/>
                      </pic:nvPicPr>
                      <pic:blipFill>
                        <a:blip r:embed="rId1">
                          <a:extLs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2490" cy="581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20" w:type="dxa"/>
          <w:shd w:val="clear" w:color="auto" w:fill="4E67C8" w:themeFill="accent1"/>
        </w:tcPr>
        <w:p w14:paraId="33C27705" w14:textId="77777777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  <w:tc>
        <w:tcPr>
          <w:tcW w:w="4748" w:type="dxa"/>
          <w:gridSpan w:val="3"/>
          <w:shd w:val="clear" w:color="auto" w:fill="4E67C8" w:themeFill="accent1"/>
          <w:tcMar>
            <w:top w:w="0" w:type="dxa"/>
            <w:bottom w:w="0" w:type="dxa"/>
          </w:tcMar>
        </w:tcPr>
        <w:p w14:paraId="25E766A4" w14:textId="19DC4EA9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86772" w14:paraId="33364F41" w14:textId="77777777" w:rsidTr="00486772">
      <w:trPr>
        <w:trHeight w:val="18"/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7675" w:type="dxa"/>
              <w:gridSpan w:val="3"/>
            </w:tcPr>
            <w:p w14:paraId="357990BB" w14:textId="0EF5AF1A" w:rsidR="00486772" w:rsidRDefault="00D25A80" w:rsidP="0048677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Document Private Platform</w:t>
              </w:r>
            </w:p>
          </w:tc>
        </w:sdtContent>
      </w:sdt>
      <w:tc>
        <w:tcPr>
          <w:tcW w:w="2283" w:type="dxa"/>
        </w:tcPr>
        <w:p w14:paraId="735F76CD" w14:textId="360097B6" w:rsidR="00486772" w:rsidRPr="00033379" w:rsidRDefault="00033379" w:rsidP="00486772">
          <w:pPr>
            <w:pStyle w:val="Footer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</w:pPr>
          <w:r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>www.iamisolutions.com</w:t>
          </w:r>
          <w:r w:rsidR="00486772" w:rsidRPr="00033379"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 xml:space="preserve">               </w:t>
          </w:r>
        </w:p>
      </w:tc>
      <w:tc>
        <w:tcPr>
          <w:tcW w:w="284" w:type="dxa"/>
          <w:vAlign w:val="center"/>
        </w:tcPr>
        <w:p w14:paraId="13B21E05" w14:textId="4665579B" w:rsidR="00486772" w:rsidRPr="00486772" w:rsidRDefault="00486772" w:rsidP="00486772"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58B353F" w14:textId="7787FF73" w:rsidR="0073326C" w:rsidRDefault="007332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FABF83" w14:textId="77777777" w:rsidR="004A4F4B" w:rsidRDefault="004A4F4B" w:rsidP="0073326C">
      <w:pPr>
        <w:spacing w:before="0" w:after="0" w:line="240" w:lineRule="auto"/>
      </w:pPr>
      <w:r>
        <w:separator/>
      </w:r>
    </w:p>
  </w:footnote>
  <w:footnote w:type="continuationSeparator" w:id="0">
    <w:p w14:paraId="227D0845" w14:textId="77777777" w:rsidR="004A4F4B" w:rsidRDefault="004A4F4B" w:rsidP="0073326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CBD8" w14:textId="77777777" w:rsidR="0073326C" w:rsidRDefault="0073326C" w:rsidP="00C64D5B">
    <w:pPr>
      <w:pStyle w:val="Header"/>
      <w:jc w:val="center"/>
    </w:pPr>
    <w:r w:rsidRPr="0073326C">
      <w:rPr>
        <w:caps/>
        <w:noProof/>
        <w:color w:val="808080" w:themeColor="background1" w:themeShade="80"/>
        <w:lang w:eastAsia="zh-CN"/>
      </w:rPr>
      <mc:AlternateContent>
        <mc:Choice Requires="wpg">
          <w:drawing>
            <wp:anchor distT="0" distB="0" distL="114300" distR="114300" simplePos="0" relativeHeight="251647488" behindDoc="0" locked="0" layoutInCell="1" allowOverlap="1" wp14:anchorId="4118ECF2" wp14:editId="2877EFA2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FA67C" w14:textId="77777777" w:rsidR="0073326C" w:rsidRDefault="0073326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118ECF2" id="Group 21" o:spid="_x0000_s1026" style="position:absolute;left:0;text-align:left;margin-left:0;margin-top:0;width:133.9pt;height:80.65pt;z-index:251647488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">
              <v:group id="Group 159" o:spid="_x0000_s1027" style="position:absolute;width:17007;height:10241" coordsize="17007,10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">
                <v:rect id="Rectangle 160" o:spid="_x0000_s1028" style="position:absolute;width:17007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&#13;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" path="m,l1462822,,910372,376306,,1014481,,xe" fillcolor="#4e67c8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&#13;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" filled="f" stroked="f" strokeweight=".5pt">
                <v:textbox inset=",7.2pt,,7.2pt">
                  <w:txbxContent>
                    <w:p w14:paraId="2C4FA67C" w14:textId="77777777" w:rsidR="0073326C" w:rsidRDefault="0073326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1" type="#_x0000_t75" style="width:55.35pt;height:44.65pt;visibility:visible" o:bullet="t">
        <v:imagedata r:id="rId1" o:title="" cropbottom="-3043f" cropleft="-8656f" cropright="-7419f"/>
      </v:shape>
    </w:pict>
  </w:numPicBullet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55169FF"/>
    <w:multiLevelType w:val="hybridMultilevel"/>
    <w:tmpl w:val="5BE02E72"/>
    <w:lvl w:ilvl="0" w:tplc="20ACEF6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7487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C56D9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AC1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B76D71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07495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75A40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77A44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1BA79F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3A9B04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39A0431"/>
    <w:multiLevelType w:val="hybridMultilevel"/>
    <w:tmpl w:val="D5B62EB2"/>
    <w:lvl w:ilvl="0" w:tplc="BFDE43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A886B8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1A217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50854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006C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12EA65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180BE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BB68E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B30B14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5FA743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46832AC"/>
    <w:multiLevelType w:val="hybridMultilevel"/>
    <w:tmpl w:val="E9E804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F5560E"/>
    <w:multiLevelType w:val="hybridMultilevel"/>
    <w:tmpl w:val="3C40E5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0870991">
    <w:abstractNumId w:val="8"/>
  </w:num>
  <w:num w:numId="2" w16cid:durableId="1448574307">
    <w:abstractNumId w:val="6"/>
  </w:num>
  <w:num w:numId="3" w16cid:durableId="250505913">
    <w:abstractNumId w:val="5"/>
  </w:num>
  <w:num w:numId="4" w16cid:durableId="490634952">
    <w:abstractNumId w:val="4"/>
  </w:num>
  <w:num w:numId="5" w16cid:durableId="544756855">
    <w:abstractNumId w:val="7"/>
  </w:num>
  <w:num w:numId="6" w16cid:durableId="1713730466">
    <w:abstractNumId w:val="3"/>
  </w:num>
  <w:num w:numId="7" w16cid:durableId="814833355">
    <w:abstractNumId w:val="2"/>
  </w:num>
  <w:num w:numId="8" w16cid:durableId="1796175463">
    <w:abstractNumId w:val="1"/>
  </w:num>
  <w:num w:numId="9" w16cid:durableId="1384333123">
    <w:abstractNumId w:val="0"/>
  </w:num>
  <w:num w:numId="10" w16cid:durableId="1033506440">
    <w:abstractNumId w:val="9"/>
  </w:num>
  <w:num w:numId="11" w16cid:durableId="753743949">
    <w:abstractNumId w:val="11"/>
  </w:num>
  <w:num w:numId="12" w16cid:durableId="1364092695">
    <w:abstractNumId w:val="10"/>
  </w:num>
  <w:num w:numId="13" w16cid:durableId="996111246">
    <w:abstractNumId w:val="12"/>
  </w:num>
  <w:num w:numId="14" w16cid:durableId="690255612">
    <w:abstractNumId w:val="14"/>
  </w:num>
  <w:num w:numId="15" w16cid:durableId="52756977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772"/>
    <w:rsid w:val="00010789"/>
    <w:rsid w:val="00033379"/>
    <w:rsid w:val="00034616"/>
    <w:rsid w:val="0006063C"/>
    <w:rsid w:val="00085B90"/>
    <w:rsid w:val="00115E23"/>
    <w:rsid w:val="00131AC6"/>
    <w:rsid w:val="0015074B"/>
    <w:rsid w:val="00167A83"/>
    <w:rsid w:val="001C353A"/>
    <w:rsid w:val="0029639D"/>
    <w:rsid w:val="002C1EB2"/>
    <w:rsid w:val="002F0974"/>
    <w:rsid w:val="00303B3E"/>
    <w:rsid w:val="00326F90"/>
    <w:rsid w:val="00383F2B"/>
    <w:rsid w:val="003D7E9B"/>
    <w:rsid w:val="00405FE7"/>
    <w:rsid w:val="004774F1"/>
    <w:rsid w:val="00486772"/>
    <w:rsid w:val="004A4F4B"/>
    <w:rsid w:val="004F2D7E"/>
    <w:rsid w:val="00555348"/>
    <w:rsid w:val="00581196"/>
    <w:rsid w:val="005B2FE5"/>
    <w:rsid w:val="00632CDE"/>
    <w:rsid w:val="006667FF"/>
    <w:rsid w:val="00711A16"/>
    <w:rsid w:val="0073326C"/>
    <w:rsid w:val="007440A3"/>
    <w:rsid w:val="00841562"/>
    <w:rsid w:val="00896568"/>
    <w:rsid w:val="008F2B60"/>
    <w:rsid w:val="009D156A"/>
    <w:rsid w:val="009F6773"/>
    <w:rsid w:val="00A05C8F"/>
    <w:rsid w:val="00A9395E"/>
    <w:rsid w:val="00AA1D8D"/>
    <w:rsid w:val="00AC2D19"/>
    <w:rsid w:val="00B47730"/>
    <w:rsid w:val="00C5275E"/>
    <w:rsid w:val="00C64D5B"/>
    <w:rsid w:val="00CB0664"/>
    <w:rsid w:val="00CF18B1"/>
    <w:rsid w:val="00CF4684"/>
    <w:rsid w:val="00D23002"/>
    <w:rsid w:val="00D24148"/>
    <w:rsid w:val="00D25A80"/>
    <w:rsid w:val="00F26C9F"/>
    <w:rsid w:val="00F84198"/>
    <w:rsid w:val="00FA0B0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E02EBAF"/>
  <w14:defaultImageDpi w14:val="300"/>
  <w15:docId w15:val="{7BAC02D8-7C10-F94D-A31C-0222D3E03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7E9B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D5B"/>
    <w:pPr>
      <w:pBdr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pBdr>
      <w:shd w:val="clear" w:color="auto" w:fill="4E67C8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7E9B"/>
    <w:pPr>
      <w:pBdr>
        <w:top w:val="single" w:sz="24" w:space="0" w:color="DBE0F4" w:themeColor="accent1" w:themeTint="33"/>
        <w:left w:val="single" w:sz="24" w:space="0" w:color="DBE0F4" w:themeColor="accent1" w:themeTint="33"/>
        <w:bottom w:val="single" w:sz="24" w:space="0" w:color="DBE0F4" w:themeColor="accent1" w:themeTint="33"/>
        <w:right w:val="single" w:sz="24" w:space="0" w:color="DBE0F4" w:themeColor="accent1" w:themeTint="33"/>
      </w:pBdr>
      <w:shd w:val="clear" w:color="auto" w:fill="DBE0F4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7E9B"/>
    <w:pPr>
      <w:pBdr>
        <w:top w:val="single" w:sz="6" w:space="2" w:color="4E67C8" w:themeColor="accent1"/>
        <w:left w:val="single" w:sz="6" w:space="2" w:color="4E67C8" w:themeColor="accent1"/>
      </w:pBdr>
      <w:spacing w:before="300" w:after="0"/>
      <w:outlineLvl w:val="2"/>
    </w:pPr>
    <w:rPr>
      <w:caps/>
      <w:color w:val="202F69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7E9B"/>
    <w:pPr>
      <w:pBdr>
        <w:top w:val="dotted" w:sz="6" w:space="2" w:color="4E67C8" w:themeColor="accent1"/>
        <w:left w:val="dotted" w:sz="6" w:space="2" w:color="4E67C8" w:themeColor="accent1"/>
      </w:pBdr>
      <w:spacing w:before="300" w:after="0"/>
      <w:outlineLvl w:val="3"/>
    </w:pPr>
    <w:rPr>
      <w:caps/>
      <w:color w:val="31479E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7E9B"/>
    <w:pPr>
      <w:pBdr>
        <w:bottom w:val="single" w:sz="6" w:space="1" w:color="4E67C8" w:themeColor="accent1"/>
      </w:pBdr>
      <w:spacing w:before="300" w:after="0"/>
      <w:outlineLvl w:val="4"/>
    </w:pPr>
    <w:rPr>
      <w:caps/>
      <w:color w:val="31479E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7E9B"/>
    <w:pPr>
      <w:pBdr>
        <w:bottom w:val="dotted" w:sz="6" w:space="1" w:color="4E67C8" w:themeColor="accent1"/>
      </w:pBdr>
      <w:spacing w:before="300" w:after="0"/>
      <w:outlineLvl w:val="5"/>
    </w:pPr>
    <w:rPr>
      <w:caps/>
      <w:color w:val="31479E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7E9B"/>
    <w:pPr>
      <w:spacing w:before="300" w:after="0"/>
      <w:outlineLvl w:val="6"/>
    </w:pPr>
    <w:rPr>
      <w:caps/>
      <w:color w:val="31479E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7E9B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7E9B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basedOn w:val="Normal"/>
    <w:link w:val="NoSpacingChar"/>
    <w:uiPriority w:val="1"/>
    <w:qFormat/>
    <w:rsid w:val="003D7E9B"/>
    <w:pPr>
      <w:spacing w:before="0"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64D5B"/>
    <w:rPr>
      <w:b/>
      <w:bCs/>
      <w:caps/>
      <w:color w:val="FFFFFF" w:themeColor="background1"/>
      <w:spacing w:val="15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D7E9B"/>
    <w:rPr>
      <w:caps/>
      <w:spacing w:val="15"/>
      <w:shd w:val="clear" w:color="auto" w:fill="DBE0F4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3D7E9B"/>
    <w:rPr>
      <w:caps/>
      <w:color w:val="202F69" w:themeColor="accent1" w:themeShade="7F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C64D5B"/>
    <w:pPr>
      <w:spacing w:before="720"/>
    </w:pPr>
    <w:rPr>
      <w:caps/>
      <w:color w:val="4E67C8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64D5B"/>
    <w:rPr>
      <w:caps/>
      <w:color w:val="4E67C8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7E9B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D7E9B"/>
    <w:rPr>
      <w:caps/>
      <w:color w:val="595959" w:themeColor="text1" w:themeTint="A6"/>
      <w:spacing w:val="10"/>
      <w:sz w:val="24"/>
      <w:szCs w:val="24"/>
    </w:rPr>
  </w:style>
  <w:style w:type="paragraph" w:styleId="ListParagraph">
    <w:name w:val="List Paragraph"/>
    <w:basedOn w:val="Normal"/>
    <w:uiPriority w:val="34"/>
    <w:qFormat/>
    <w:rsid w:val="003D7E9B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3D7E9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D7E9B"/>
    <w:rPr>
      <w:i/>
      <w:i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7E9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7E9B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D7E9B"/>
    <w:rPr>
      <w:b/>
      <w:bCs/>
      <w:color w:val="31479E" w:themeColor="accent1" w:themeShade="BF"/>
      <w:sz w:val="16"/>
      <w:szCs w:val="16"/>
    </w:rPr>
  </w:style>
  <w:style w:type="character" w:styleId="Strong">
    <w:name w:val="Strong"/>
    <w:uiPriority w:val="22"/>
    <w:qFormat/>
    <w:rsid w:val="003D7E9B"/>
    <w:rPr>
      <w:b/>
      <w:bCs/>
    </w:rPr>
  </w:style>
  <w:style w:type="character" w:styleId="Emphasis">
    <w:name w:val="Emphasis"/>
    <w:uiPriority w:val="20"/>
    <w:qFormat/>
    <w:rsid w:val="003D7E9B"/>
    <w:rPr>
      <w:caps/>
      <w:color w:val="202F69" w:themeColor="accent1" w:themeShade="7F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7E9B"/>
    <w:pPr>
      <w:pBdr>
        <w:top w:val="single" w:sz="4" w:space="10" w:color="4E67C8" w:themeColor="accent1"/>
        <w:left w:val="single" w:sz="4" w:space="10" w:color="4E67C8" w:themeColor="accent1"/>
      </w:pBdr>
      <w:spacing w:after="0"/>
      <w:ind w:left="1296" w:right="1152"/>
      <w:jc w:val="both"/>
    </w:pPr>
    <w:rPr>
      <w:i/>
      <w:iCs/>
      <w:color w:val="4E67C8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7E9B"/>
    <w:rPr>
      <w:i/>
      <w:iCs/>
      <w:color w:val="4E67C8" w:themeColor="accent1"/>
      <w:sz w:val="20"/>
      <w:szCs w:val="20"/>
    </w:rPr>
  </w:style>
  <w:style w:type="character" w:styleId="SubtleEmphasis">
    <w:name w:val="Subtle Emphasis"/>
    <w:uiPriority w:val="19"/>
    <w:qFormat/>
    <w:rsid w:val="003D7E9B"/>
    <w:rPr>
      <w:i/>
      <w:iCs/>
      <w:color w:val="202F69" w:themeColor="accent1" w:themeShade="7F"/>
    </w:rPr>
  </w:style>
  <w:style w:type="character" w:styleId="IntenseEmphasis">
    <w:name w:val="Intense Emphasis"/>
    <w:uiPriority w:val="21"/>
    <w:qFormat/>
    <w:rsid w:val="003D7E9B"/>
    <w:rPr>
      <w:b/>
      <w:bCs/>
      <w:caps/>
      <w:color w:val="202F69" w:themeColor="accent1" w:themeShade="7F"/>
      <w:spacing w:val="10"/>
    </w:rPr>
  </w:style>
  <w:style w:type="character" w:styleId="SubtleReference">
    <w:name w:val="Subtle Reference"/>
    <w:uiPriority w:val="31"/>
    <w:qFormat/>
    <w:rsid w:val="003D7E9B"/>
    <w:rPr>
      <w:b/>
      <w:bCs/>
      <w:color w:val="4E67C8" w:themeColor="accent1"/>
    </w:rPr>
  </w:style>
  <w:style w:type="character" w:styleId="IntenseReference">
    <w:name w:val="Intense Reference"/>
    <w:uiPriority w:val="32"/>
    <w:qFormat/>
    <w:rsid w:val="003D7E9B"/>
    <w:rPr>
      <w:b/>
      <w:bCs/>
      <w:i/>
      <w:iCs/>
      <w:caps/>
      <w:color w:val="4E67C8" w:themeColor="accent1"/>
    </w:rPr>
  </w:style>
  <w:style w:type="character" w:styleId="BookTitle">
    <w:name w:val="Book Title"/>
    <w:uiPriority w:val="33"/>
    <w:qFormat/>
    <w:rsid w:val="003D7E9B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3D7E9B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1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  <w:shd w:val="clear" w:color="auto" w:fill="D3D9F1" w:themeFill="accent1" w:themeFillTint="3F"/>
      </w:tcPr>
    </w:tblStylePr>
    <w:tblStylePr w:type="band2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1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  <w:shd w:val="clear" w:color="auto" w:fill="D6F2FC" w:themeFill="accent2" w:themeFillTint="3F"/>
      </w:tcPr>
    </w:tblStylePr>
    <w:tblStylePr w:type="band2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1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  <w:shd w:val="clear" w:color="auto" w:fill="E9F9D4" w:themeFill="accent3" w:themeFillTint="3F"/>
      </w:tcPr>
    </w:tblStylePr>
    <w:tblStylePr w:type="band2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1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  <w:shd w:val="clear" w:color="auto" w:fill="D6F3EB" w:themeFill="accent4" w:themeFillTint="3F"/>
      </w:tcPr>
    </w:tblStylePr>
    <w:tblStylePr w:type="band2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1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  <w:shd w:val="clear" w:color="auto" w:fill="FFDFC8" w:themeFill="accent5" w:themeFillTint="3F"/>
      </w:tcPr>
    </w:tblStylePr>
    <w:tblStylePr w:type="band2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1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  <w:shd w:val="clear" w:color="auto" w:fill="FBCFC8" w:themeFill="accent6" w:themeFillTint="3F"/>
      </w:tcPr>
    </w:tblStylePr>
    <w:tblStylePr w:type="band2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2FC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F9D4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3E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FC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CFC8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67C8" w:themeColor="accen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shd w:val="clear" w:color="auto" w:fill="D3D9F1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ECCF3" w:themeColor="accent2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shd w:val="clear" w:color="auto" w:fill="D6F2FC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7EA52" w:themeColor="accent3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shd w:val="clear" w:color="auto" w:fill="E9F9D4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EAF" w:themeColor="accent4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shd w:val="clear" w:color="auto" w:fill="D6F3EB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8021" w:themeColor="accent5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shd w:val="clear" w:color="auto" w:fill="FFDFC8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4124" w:themeColor="accent6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shd w:val="clear" w:color="auto" w:fill="FBCFC8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67C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67C8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67C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67C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9F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ECCF3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ECCF3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ECCF3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2FC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7EA52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7EA5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7EA5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9F9D4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DCEA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CEA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CEA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3E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8021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8021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8021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FC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14124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412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412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CFC8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  <w:insideV w:val="single" w:sz="8" w:space="0" w:color="7A8CD5" w:themeColor="accent1" w:themeTint="BF"/>
      </w:tblBorders>
    </w:tblPr>
    <w:tcPr>
      <w:shd w:val="clear" w:color="auto" w:fill="D3D9F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8C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  <w:insideV w:val="single" w:sz="8" w:space="0" w:color="86D8F6" w:themeColor="accent2" w:themeTint="BF"/>
      </w:tblBorders>
    </w:tblPr>
    <w:tcPr>
      <w:shd w:val="clear" w:color="auto" w:fill="D6F2FC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6D8F6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  <w:insideV w:val="single" w:sz="8" w:space="0" w:color="BCEF7D" w:themeColor="accent3" w:themeTint="BF"/>
      </w:tblBorders>
    </w:tblPr>
    <w:tcPr>
      <w:shd w:val="clear" w:color="auto" w:fill="E9F9D4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EF7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  <w:insideV w:val="single" w:sz="8" w:space="0" w:color="85DAC3" w:themeColor="accent4" w:themeTint="BF"/>
      </w:tblBorders>
    </w:tblPr>
    <w:tcPr>
      <w:shd w:val="clear" w:color="auto" w:fill="D6F3E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DAC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  <w:insideV w:val="single" w:sz="8" w:space="0" w:color="FF9F58" w:themeColor="accent5" w:themeTint="BF"/>
      </w:tblBorders>
    </w:tblPr>
    <w:tcPr>
      <w:shd w:val="clear" w:color="auto" w:fill="FFDFC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9F5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  <w:insideV w:val="single" w:sz="8" w:space="0" w:color="F4705A" w:themeColor="accent6" w:themeTint="BF"/>
      </w:tblBorders>
    </w:tblPr>
    <w:tcPr>
      <w:shd w:val="clear" w:color="auto" w:fill="FBCFC8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705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cPr>
      <w:shd w:val="clear" w:color="auto" w:fill="D3D9F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EF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0F4" w:themeFill="accent1" w:themeFillTint="33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tcBorders>
          <w:insideH w:val="single" w:sz="6" w:space="0" w:color="4E67C8" w:themeColor="accent1"/>
          <w:insideV w:val="single" w:sz="6" w:space="0" w:color="4E67C8" w:themeColor="accent1"/>
        </w:tcBorders>
        <w:shd w:val="clear" w:color="auto" w:fill="A6B3E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cPr>
      <w:shd w:val="clear" w:color="auto" w:fill="D6F2FC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4FC" w:themeFill="accent2" w:themeFillTint="33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tcBorders>
          <w:insideH w:val="single" w:sz="6" w:space="0" w:color="5ECCF3" w:themeColor="accent2"/>
          <w:insideV w:val="single" w:sz="6" w:space="0" w:color="5ECCF3" w:themeColor="accent2"/>
        </w:tcBorders>
        <w:shd w:val="clear" w:color="auto" w:fill="AEE5F9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cPr>
      <w:shd w:val="clear" w:color="auto" w:fill="E9F9D4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DED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FADC" w:themeFill="accent3" w:themeFillTint="33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tcBorders>
          <w:insideH w:val="single" w:sz="6" w:space="0" w:color="A7EA52" w:themeColor="accent3"/>
          <w:insideV w:val="single" w:sz="6" w:space="0" w:color="A7EA52" w:themeColor="accent3"/>
        </w:tcBorders>
        <w:shd w:val="clear" w:color="auto" w:fill="D2F4A8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cPr>
      <w:shd w:val="clear" w:color="auto" w:fill="D6F3E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EFAF7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5EE" w:themeFill="accent4" w:themeFillTint="33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tcBorders>
          <w:insideH w:val="single" w:sz="6" w:space="0" w:color="5DCEAF" w:themeColor="accent4"/>
          <w:insideV w:val="single" w:sz="6" w:space="0" w:color="5DCEAF" w:themeColor="accent4"/>
        </w:tcBorders>
        <w:shd w:val="clear" w:color="auto" w:fill="AEE6D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cPr>
      <w:shd w:val="clear" w:color="auto" w:fill="FFDFC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2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5D2" w:themeFill="accent5" w:themeFillTint="33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tcBorders>
          <w:insideH w:val="single" w:sz="6" w:space="0" w:color="FF8021" w:themeColor="accent5"/>
          <w:insideV w:val="single" w:sz="6" w:space="0" w:color="FF8021" w:themeColor="accent5"/>
        </w:tcBorders>
        <w:shd w:val="clear" w:color="auto" w:fill="FFBF90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cPr>
      <w:shd w:val="clear" w:color="auto" w:fill="FBCFC8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ECE9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8D3" w:themeFill="accent6" w:themeFillTint="33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tcBorders>
          <w:insideH w:val="single" w:sz="6" w:space="0" w:color="F14124" w:themeColor="accent6"/>
          <w:insideV w:val="single" w:sz="6" w:space="0" w:color="F14124" w:themeColor="accent6"/>
        </w:tcBorders>
        <w:shd w:val="clear" w:color="auto" w:fill="F89F9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9F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B3E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B3E3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2FC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5F9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5F9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9F9D4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F4A8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F4A8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3E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6D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6D7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FC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BF9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F90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CFC8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9F9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9F91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67C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2F6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479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ECCF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B759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1B1E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7EA5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8C1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D21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DCEA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2725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AB8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8021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F3D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75C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412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1190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2260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4E67C8" w:themeColor="accent1"/>
        <w:bottom w:val="single" w:sz="4" w:space="0" w:color="4E67C8" w:themeColor="accent1"/>
        <w:right w:val="single" w:sz="4" w:space="0" w:color="4E67C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F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397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397F" w:themeColor="accent1" w:themeShade="99"/>
          <w:insideV w:val="nil"/>
        </w:tcBorders>
        <w:shd w:val="clear" w:color="auto" w:fill="27397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397F" w:themeFill="accent1" w:themeFillShade="99"/>
      </w:tcPr>
    </w:tblStylePr>
    <w:tblStylePr w:type="band1Vert">
      <w:tblPr/>
      <w:tcPr>
        <w:shd w:val="clear" w:color="auto" w:fill="B8C1E9" w:themeFill="accent1" w:themeFillTint="66"/>
      </w:tcPr>
    </w:tblStylePr>
    <w:tblStylePr w:type="band1Horz">
      <w:tblPr/>
      <w:tcPr>
        <w:shd w:val="clear" w:color="auto" w:fill="A6B3E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5ECCF3" w:themeColor="accent2"/>
        <w:bottom w:val="single" w:sz="4" w:space="0" w:color="5ECCF3" w:themeColor="accent2"/>
        <w:right w:val="single" w:sz="4" w:space="0" w:color="5ECCF3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9F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E8EB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E8EBB" w:themeColor="accent2" w:themeShade="99"/>
          <w:insideV w:val="nil"/>
        </w:tcBorders>
        <w:shd w:val="clear" w:color="auto" w:fill="0E8EB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E8EBB" w:themeFill="accent2" w:themeFillShade="99"/>
      </w:tcPr>
    </w:tblStylePr>
    <w:tblStylePr w:type="band1Vert">
      <w:tblPr/>
      <w:tcPr>
        <w:shd w:val="clear" w:color="auto" w:fill="BEEAFA" w:themeFill="accent2" w:themeFillTint="66"/>
      </w:tcPr>
    </w:tblStylePr>
    <w:tblStylePr w:type="band1Horz">
      <w:tblPr/>
      <w:tcPr>
        <w:shd w:val="clear" w:color="auto" w:fill="AEE5F9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DCEAF" w:themeColor="accent4"/>
        <w:left w:val="single" w:sz="4" w:space="0" w:color="A7EA52" w:themeColor="accent3"/>
        <w:bottom w:val="single" w:sz="4" w:space="0" w:color="A7EA52" w:themeColor="accent3"/>
        <w:right w:val="single" w:sz="4" w:space="0" w:color="A7EA5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DED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7A814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7A814" w:themeColor="accent3" w:themeShade="99"/>
          <w:insideV w:val="nil"/>
        </w:tcBorders>
        <w:shd w:val="clear" w:color="auto" w:fill="67A814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A814" w:themeFill="accent3" w:themeFillShade="99"/>
      </w:tcPr>
    </w:tblStylePr>
    <w:tblStylePr w:type="band1Vert">
      <w:tblPr/>
      <w:tcPr>
        <w:shd w:val="clear" w:color="auto" w:fill="DBF6B9" w:themeFill="accent3" w:themeFillTint="66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7EA52" w:themeColor="accent3"/>
        <w:left w:val="single" w:sz="4" w:space="0" w:color="5DCEAF" w:themeColor="accent4"/>
        <w:bottom w:val="single" w:sz="4" w:space="0" w:color="5DCEAF" w:themeColor="accent4"/>
        <w:right w:val="single" w:sz="4" w:space="0" w:color="5DCEA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AF7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9896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9896F" w:themeColor="accent4" w:themeShade="99"/>
          <w:insideV w:val="nil"/>
        </w:tcBorders>
        <w:shd w:val="clear" w:color="auto" w:fill="29896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896F" w:themeFill="accent4" w:themeFillShade="99"/>
      </w:tcPr>
    </w:tblStylePr>
    <w:tblStylePr w:type="band1Vert">
      <w:tblPr/>
      <w:tcPr>
        <w:shd w:val="clear" w:color="auto" w:fill="BEEBDE" w:themeFill="accent4" w:themeFillTint="66"/>
      </w:tcPr>
    </w:tblStylePr>
    <w:tblStylePr w:type="band1Horz">
      <w:tblPr/>
      <w:tcPr>
        <w:shd w:val="clear" w:color="auto" w:fill="AEE6D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14124" w:themeColor="accent6"/>
        <w:left w:val="single" w:sz="4" w:space="0" w:color="FF8021" w:themeColor="accent5"/>
        <w:bottom w:val="single" w:sz="4" w:space="0" w:color="FF8021" w:themeColor="accent5"/>
        <w:right w:val="single" w:sz="4" w:space="0" w:color="FF8021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C49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C4900" w:themeColor="accent5" w:themeShade="99"/>
          <w:insideV w:val="nil"/>
        </w:tcBorders>
        <w:shd w:val="clear" w:color="auto" w:fill="AC49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4900" w:themeFill="accent5" w:themeFillShade="99"/>
      </w:tcPr>
    </w:tblStylePr>
    <w:tblStylePr w:type="band1Vert">
      <w:tblPr/>
      <w:tcPr>
        <w:shd w:val="clear" w:color="auto" w:fill="FFCCA6" w:themeFill="accent5" w:themeFillTint="66"/>
      </w:tcPr>
    </w:tblStylePr>
    <w:tblStylePr w:type="band1Horz">
      <w:tblPr/>
      <w:tcPr>
        <w:shd w:val="clear" w:color="auto" w:fill="FFBF90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8021" w:themeColor="accent5"/>
        <w:left w:val="single" w:sz="4" w:space="0" w:color="F14124" w:themeColor="accent6"/>
        <w:bottom w:val="single" w:sz="4" w:space="0" w:color="F14124" w:themeColor="accent6"/>
        <w:right w:val="single" w:sz="4" w:space="0" w:color="F1412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CE9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C1E0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C1E0A" w:themeColor="accent6" w:themeShade="99"/>
          <w:insideV w:val="nil"/>
        </w:tcBorders>
        <w:shd w:val="clear" w:color="auto" w:fill="9C1E0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1E0A" w:themeFill="accent6" w:themeFillShade="99"/>
      </w:tcPr>
    </w:tblStylePr>
    <w:tblStylePr w:type="band1Vert">
      <w:tblPr/>
      <w:tcPr>
        <w:shd w:val="clear" w:color="auto" w:fill="F9B2A7" w:themeFill="accent6" w:themeFillTint="66"/>
      </w:tcPr>
    </w:tblStylePr>
    <w:tblStylePr w:type="band1Horz">
      <w:tblPr/>
      <w:tcPr>
        <w:shd w:val="clear" w:color="auto" w:fill="F89F91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EF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DED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B794" w:themeFill="accent4" w:themeFillShade="CC"/>
      </w:tcPr>
    </w:tblStylePr>
    <w:tblStylePr w:type="lastRow">
      <w:rPr>
        <w:b/>
        <w:bCs/>
        <w:color w:val="37B79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AF7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E11B" w:themeFill="accent3" w:themeFillShade="CC"/>
      </w:tcPr>
    </w:tblStylePr>
    <w:tblStylePr w:type="lastRow">
      <w:rPr>
        <w:b/>
        <w:bCs/>
        <w:color w:val="89E11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2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0280D" w:themeFill="accent6" w:themeFillShade="CC"/>
      </w:tcPr>
    </w:tblStylePr>
    <w:tblStylePr w:type="lastRow">
      <w:rPr>
        <w:b/>
        <w:bCs/>
        <w:color w:val="D0280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CE9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66200" w:themeFill="accent5" w:themeFillShade="CC"/>
      </w:tcPr>
    </w:tblStylePr>
    <w:tblStylePr w:type="lastRow">
      <w:rPr>
        <w:b/>
        <w:bCs/>
        <w:color w:val="E662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0F4" w:themeFill="accent1" w:themeFillTint="33"/>
    </w:tcPr>
    <w:tblStylePr w:type="firstRow">
      <w:rPr>
        <w:b/>
        <w:bCs/>
      </w:rPr>
      <w:tblPr/>
      <w:tcPr>
        <w:shd w:val="clear" w:color="auto" w:fill="B8C1E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1E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4FC" w:themeFill="accent2" w:themeFillTint="33"/>
    </w:tcPr>
    <w:tblStylePr w:type="firstRow">
      <w:rPr>
        <w:b/>
        <w:bCs/>
      </w:rPr>
      <w:tblPr/>
      <w:tcPr>
        <w:shd w:val="clear" w:color="auto" w:fill="BEEAFA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AFA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FADC" w:themeFill="accent3" w:themeFillTint="33"/>
    </w:tcPr>
    <w:tblStylePr w:type="firstRow">
      <w:rPr>
        <w:b/>
        <w:bCs/>
      </w:rPr>
      <w:tblPr/>
      <w:tcPr>
        <w:shd w:val="clear" w:color="auto" w:fill="DBF6B9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F6B9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5EE" w:themeFill="accent4" w:themeFillTint="33"/>
    </w:tcPr>
    <w:tblStylePr w:type="firstRow">
      <w:rPr>
        <w:b/>
        <w:bCs/>
      </w:rPr>
      <w:tblPr/>
      <w:tcPr>
        <w:shd w:val="clear" w:color="auto" w:fill="BEEBD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BD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5D2" w:themeFill="accent5" w:themeFillTint="33"/>
    </w:tcPr>
    <w:tblStylePr w:type="firstRow">
      <w:rPr>
        <w:b/>
        <w:bCs/>
      </w:rPr>
      <w:tblPr/>
      <w:tcPr>
        <w:shd w:val="clear" w:color="auto" w:fill="FFCCA6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CA6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D8D3" w:themeFill="accent6" w:themeFillTint="33"/>
    </w:tcPr>
    <w:tblStylePr w:type="firstRow">
      <w:rPr>
        <w:b/>
        <w:bCs/>
      </w:rPr>
      <w:tblPr/>
      <w:tcPr>
        <w:shd w:val="clear" w:color="auto" w:fill="F9B2A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B2A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3D7E9B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F4684"/>
    <w:pPr>
      <w:spacing w:before="120" w:after="120"/>
    </w:pPr>
    <w:rPr>
      <w:b/>
      <w:bCs/>
      <w:caps/>
    </w:rPr>
  </w:style>
  <w:style w:type="character" w:styleId="Hyperlink">
    <w:name w:val="Hyperlink"/>
    <w:basedOn w:val="DefaultParagraphFont"/>
    <w:uiPriority w:val="99"/>
    <w:unhideWhenUsed/>
    <w:rsid w:val="00CF4684"/>
    <w:rPr>
      <w:color w:val="56C7AA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CF4684"/>
    <w:pPr>
      <w:spacing w:before="0" w:after="0"/>
      <w:ind w:left="200"/>
    </w:pPr>
    <w:rPr>
      <w:smallCap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F4684"/>
    <w:pPr>
      <w:spacing w:before="0"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F4684"/>
    <w:pPr>
      <w:spacing w:before="0"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F4684"/>
    <w:pPr>
      <w:spacing w:before="0"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F4684"/>
    <w:pPr>
      <w:spacing w:before="0"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F4684"/>
    <w:pPr>
      <w:spacing w:before="0"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F4684"/>
    <w:pPr>
      <w:spacing w:before="0"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F4684"/>
    <w:pPr>
      <w:spacing w:before="0" w:after="0"/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167A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7A83"/>
    <w:rPr>
      <w:color w:val="59A8D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localhost:8989/route?point=48.8566,2.3522&amp;point=45.7640,4.8357&amp;vehicle=ca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svg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lilyrivere/Downloads/IAMI_Word_Doc_Template%20.dotx" TargetMode="External"/></Relationships>
</file>

<file path=word/theme/theme1.xml><?xml version="1.0" encoding="utf-8"?>
<a:theme xmlns:a="http://schemas.openxmlformats.org/drawingml/2006/main" name="Depth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Depth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epth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epth" id="{7BEAFC2A-325C-49C4-AC08-2B765DA903F9}" vid="{1735E755-43E6-43AA-ABA2-C989ECC79AF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IAMI_Word_Doc_Template .dotx</Template>
  <TotalTime>34</TotalTime>
  <Pages>6</Pages>
  <Words>494</Words>
  <Characters>2820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3308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Document Private Platform</dc:creator>
  <cp:keywords/>
  <dc:description>generated by python-docx</dc:description>
  <cp:lastModifiedBy>Théo CADENE</cp:lastModifiedBy>
  <cp:revision>32</cp:revision>
  <dcterms:created xsi:type="dcterms:W3CDTF">2026-01-25T15:22:00Z</dcterms:created>
  <dcterms:modified xsi:type="dcterms:W3CDTF">2026-02-07T16:14:00Z</dcterms:modified>
  <cp:category/>
</cp:coreProperties>
</file>